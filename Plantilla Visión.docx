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page" w:tblpYSpec="top"/>
        <w:tblW w:w="0" w:type="auto"/>
        <w:tblLook w:val="04A0" w:firstRow="1" w:lastRow="0" w:firstColumn="1" w:lastColumn="0" w:noHBand="0" w:noVBand="1"/>
      </w:tblPr>
      <w:tblGrid>
        <w:gridCol w:w="1848"/>
        <w:gridCol w:w="3435"/>
      </w:tblGrid>
      <w:tr w:rsidR="00025109" w:rsidRPr="002231FE" w14:paraId="49C22502" w14:textId="77777777" w:rsidTr="002231FE">
        <w:trPr>
          <w:trHeight w:val="1460"/>
        </w:trPr>
        <w:tc>
          <w:tcPr>
            <w:tcW w:w="1848" w:type="dxa"/>
            <w:tcBorders>
              <w:right w:val="single" w:sz="4" w:space="0" w:color="FFFFFF"/>
            </w:tcBorders>
            <w:shd w:val="clear" w:color="auto" w:fill="943634"/>
          </w:tcPr>
          <w:p w14:paraId="17B8B0D0" w14:textId="77777777" w:rsidR="00025109" w:rsidRPr="002231FE" w:rsidRDefault="00025109"/>
        </w:tc>
        <w:tc>
          <w:tcPr>
            <w:tcW w:w="3435" w:type="dxa"/>
            <w:tcBorders>
              <w:left w:val="single" w:sz="4" w:space="0" w:color="FFFFFF"/>
            </w:tcBorders>
            <w:shd w:val="clear" w:color="auto" w:fill="943634"/>
            <w:vAlign w:val="bottom"/>
          </w:tcPr>
          <w:p w14:paraId="2363E12C" w14:textId="77777777" w:rsidR="00025109" w:rsidRPr="002231FE" w:rsidRDefault="00025109">
            <w:pPr>
              <w:pStyle w:val="NoSpacing"/>
              <w:rPr>
                <w:rFonts w:ascii="Cambria" w:hAnsi="Cambria"/>
                <w:b/>
                <w:bCs/>
                <w:color w:val="FFFFFF"/>
                <w:sz w:val="72"/>
                <w:szCs w:val="72"/>
              </w:rPr>
            </w:pPr>
          </w:p>
        </w:tc>
      </w:tr>
      <w:tr w:rsidR="00025109" w:rsidRPr="002231FE" w14:paraId="057DA79D" w14:textId="77777777" w:rsidTr="002231FE">
        <w:trPr>
          <w:trHeight w:val="2920"/>
        </w:trPr>
        <w:tc>
          <w:tcPr>
            <w:tcW w:w="1848" w:type="dxa"/>
            <w:tcBorders>
              <w:right w:val="single" w:sz="4" w:space="0" w:color="000000"/>
            </w:tcBorders>
          </w:tcPr>
          <w:p w14:paraId="38129744" w14:textId="77777777" w:rsidR="00025109" w:rsidRPr="002231FE" w:rsidRDefault="00025109"/>
        </w:tc>
        <w:tc>
          <w:tcPr>
            <w:tcW w:w="3435" w:type="dxa"/>
            <w:tcBorders>
              <w:left w:val="single" w:sz="4" w:space="0" w:color="000000"/>
            </w:tcBorders>
            <w:vAlign w:val="center"/>
          </w:tcPr>
          <w:p w14:paraId="3C41E7DE" w14:textId="77777777" w:rsidR="008572C9" w:rsidRDefault="008572C9" w:rsidP="008572C9">
            <w:pPr>
              <w:pStyle w:val="NoSpacing"/>
              <w:rPr>
                <w:color w:val="76923C"/>
                <w:sz w:val="32"/>
              </w:rPr>
            </w:pPr>
          </w:p>
          <w:p w14:paraId="4768F329" w14:textId="77777777" w:rsidR="008572C9" w:rsidRDefault="008572C9" w:rsidP="008572C9">
            <w:pPr>
              <w:pStyle w:val="NoSpacing"/>
              <w:rPr>
                <w:color w:val="76923C"/>
                <w:sz w:val="32"/>
              </w:rPr>
            </w:pPr>
          </w:p>
          <w:p w14:paraId="204538A0" w14:textId="77777777" w:rsidR="008572C9" w:rsidRPr="00EC231F" w:rsidRDefault="008572C9" w:rsidP="008572C9">
            <w:pPr>
              <w:pStyle w:val="NoSpacing"/>
              <w:rPr>
                <w:color w:val="76923C"/>
                <w:sz w:val="32"/>
              </w:rPr>
            </w:pPr>
            <w:r w:rsidRPr="00EC231F">
              <w:rPr>
                <w:color w:val="76923C"/>
                <w:sz w:val="32"/>
              </w:rPr>
              <w:t>Especificación de Requisitos Software</w:t>
            </w:r>
          </w:p>
          <w:p w14:paraId="1A9A059A" w14:textId="77777777" w:rsidR="00025109" w:rsidRDefault="00025109">
            <w:pPr>
              <w:pStyle w:val="NoSpacing"/>
              <w:rPr>
                <w:color w:val="76923C"/>
              </w:rPr>
            </w:pPr>
          </w:p>
          <w:p w14:paraId="21D5B69F" w14:textId="77777777" w:rsidR="00E20EF7" w:rsidRPr="002231FE" w:rsidRDefault="00E20EF7">
            <w:pPr>
              <w:pStyle w:val="NoSpacing"/>
              <w:rPr>
                <w:color w:val="76923C"/>
              </w:rPr>
            </w:pPr>
          </w:p>
          <w:p w14:paraId="1ECBA4CA" w14:textId="77777777" w:rsidR="00025109" w:rsidRPr="002231FE" w:rsidRDefault="00000000" w:rsidP="00C712A8">
            <w:pPr>
              <w:pStyle w:val="NoSpacing"/>
              <w:rPr>
                <w:color w:val="76923C"/>
                <w:sz w:val="44"/>
                <w:szCs w:val="44"/>
              </w:rPr>
            </w:pPr>
            <w:r>
              <w:fldChar w:fldCharType="begin"/>
            </w:r>
            <w:r w:rsidRPr="004C40BD">
              <w:instrText xml:space="preserve"> TITLE   \* MERGEFORMAT </w:instrText>
            </w:r>
            <w:r>
              <w:fldChar w:fldCharType="separate"/>
            </w:r>
            <w:r w:rsidR="00760FCF" w:rsidRPr="00760FCF">
              <w:rPr>
                <w:color w:val="76923C"/>
                <w:sz w:val="44"/>
                <w:szCs w:val="44"/>
              </w:rPr>
              <w:t>VISIÓN</w:t>
            </w:r>
            <w:r>
              <w:rPr>
                <w:color w:val="76923C"/>
                <w:sz w:val="44"/>
                <w:szCs w:val="44"/>
              </w:rPr>
              <w:fldChar w:fldCharType="end"/>
            </w:r>
          </w:p>
        </w:tc>
      </w:tr>
    </w:tbl>
    <w:p w14:paraId="4093D76D" w14:textId="77777777" w:rsidR="00025109" w:rsidRDefault="00025109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504"/>
      </w:tblGrid>
      <w:tr w:rsidR="00025109" w:rsidRPr="002231FE" w14:paraId="362C5145" w14:textId="77777777">
        <w:tc>
          <w:tcPr>
            <w:tcW w:w="0" w:type="auto"/>
          </w:tcPr>
          <w:p w14:paraId="02BC3C94" w14:textId="77777777" w:rsidR="00025109" w:rsidRPr="002231FE" w:rsidRDefault="00025109" w:rsidP="00025109">
            <w:pPr>
              <w:rPr>
                <w:b/>
                <w:bCs/>
                <w:caps/>
                <w:color w:val="76923C"/>
                <w:sz w:val="72"/>
                <w:szCs w:val="72"/>
              </w:rPr>
            </w:pPr>
          </w:p>
          <w:p w14:paraId="0A6CB44A" w14:textId="77777777" w:rsidR="00025109" w:rsidRPr="002231FE" w:rsidRDefault="00025109" w:rsidP="00025109">
            <w:pPr>
              <w:rPr>
                <w:b/>
                <w:bCs/>
                <w:caps/>
                <w:color w:val="76923C"/>
                <w:sz w:val="72"/>
                <w:szCs w:val="72"/>
              </w:rPr>
            </w:pPr>
          </w:p>
          <w:p w14:paraId="074D290B" w14:textId="77777777" w:rsidR="00025109" w:rsidRPr="002231FE" w:rsidRDefault="00025109" w:rsidP="00FA5E72">
            <w:pPr>
              <w:rPr>
                <w:b/>
                <w:bCs/>
                <w:caps/>
                <w:sz w:val="72"/>
                <w:szCs w:val="72"/>
              </w:rPr>
            </w:pPr>
          </w:p>
        </w:tc>
      </w:tr>
      <w:tr w:rsidR="00025109" w:rsidRPr="002231FE" w14:paraId="1338F436" w14:textId="77777777">
        <w:tc>
          <w:tcPr>
            <w:tcW w:w="0" w:type="auto"/>
          </w:tcPr>
          <w:p w14:paraId="5D369D2F" w14:textId="77777777" w:rsidR="00025109" w:rsidRPr="002231FE" w:rsidRDefault="00025109" w:rsidP="00025109">
            <w:pPr>
              <w:pStyle w:val="NoSpacing"/>
              <w:rPr>
                <w:color w:val="7F7F7F"/>
              </w:rPr>
            </w:pPr>
            <w:r w:rsidRPr="002231FE">
              <w:rPr>
                <w:rFonts w:ascii="Cambria" w:hAnsi="Cambria"/>
                <w:color w:val="D99594"/>
                <w:sz w:val="44"/>
                <w:szCs w:val="44"/>
              </w:rPr>
              <w:t xml:space="preserve"> </w:t>
            </w:r>
          </w:p>
        </w:tc>
      </w:tr>
    </w:tbl>
    <w:p w14:paraId="0AFD70D2" w14:textId="77777777" w:rsidR="00025109" w:rsidRDefault="00025109"/>
    <w:p w14:paraId="37DDDA6B" w14:textId="77777777" w:rsidR="00025109" w:rsidRPr="002231FE" w:rsidRDefault="00025109">
      <w:pPr>
        <w:rPr>
          <w:color w:val="D99594"/>
          <w:sz w:val="96"/>
          <w:szCs w:val="96"/>
        </w:rPr>
      </w:pPr>
    </w:p>
    <w:p w14:paraId="55110234" w14:textId="77777777" w:rsidR="00025109" w:rsidRPr="002231FE" w:rsidRDefault="00025109">
      <w:pPr>
        <w:rPr>
          <w:color w:val="D99594"/>
          <w:sz w:val="96"/>
          <w:szCs w:val="96"/>
        </w:rPr>
      </w:pPr>
    </w:p>
    <w:tbl>
      <w:tblPr>
        <w:tblW w:w="8789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8789"/>
      </w:tblGrid>
      <w:tr w:rsidR="00025109" w:rsidRPr="002231FE" w14:paraId="586202C7" w14:textId="77777777" w:rsidTr="002231FE">
        <w:tc>
          <w:tcPr>
            <w:tcW w:w="8789" w:type="dxa"/>
            <w:tcBorders>
              <w:bottom w:val="single" w:sz="24" w:space="0" w:color="C0504D"/>
            </w:tcBorders>
            <w:shd w:val="clear" w:color="auto" w:fill="FFFFFF"/>
          </w:tcPr>
          <w:p w14:paraId="088E5BBC" w14:textId="16937810" w:rsidR="00025109" w:rsidRPr="002231FE" w:rsidRDefault="00B942DD" w:rsidP="002231FE">
            <w:pPr>
              <w:spacing w:after="0" w:line="240" w:lineRule="auto"/>
              <w:rPr>
                <w:rFonts w:ascii="Cambria" w:eastAsia="Times New Roman" w:hAnsi="Cambria"/>
                <w:color w:val="D99594"/>
                <w:sz w:val="56"/>
                <w:szCs w:val="44"/>
              </w:rPr>
            </w:pPr>
            <w:r>
              <w:rPr>
                <w:rFonts w:ascii="Cambria" w:eastAsia="Times New Roman" w:hAnsi="Cambria"/>
                <w:color w:val="D99594"/>
                <w:sz w:val="56"/>
                <w:szCs w:val="44"/>
              </w:rPr>
              <w:t>Aparcamiento in…</w:t>
            </w:r>
          </w:p>
        </w:tc>
      </w:tr>
      <w:tr w:rsidR="00025109" w:rsidRPr="002231FE" w14:paraId="0F2BA525" w14:textId="77777777" w:rsidTr="002231FE">
        <w:tc>
          <w:tcPr>
            <w:tcW w:w="8789" w:type="dxa"/>
            <w:tcBorders>
              <w:top w:val="nil"/>
              <w:right w:val="single" w:sz="8" w:space="0" w:color="C0504D"/>
            </w:tcBorders>
            <w:shd w:val="clear" w:color="auto" w:fill="FFFFFF"/>
          </w:tcPr>
          <w:p w14:paraId="43117112" w14:textId="52112B25" w:rsidR="00025109" w:rsidRPr="002231FE" w:rsidRDefault="004C40BD" w:rsidP="002231FE">
            <w:pPr>
              <w:spacing w:after="0" w:line="240" w:lineRule="auto"/>
              <w:jc w:val="right"/>
              <w:rPr>
                <w:rFonts w:ascii="Cambria" w:eastAsia="Times New Roman" w:hAnsi="Cambria"/>
                <w:color w:val="D99594"/>
                <w:sz w:val="96"/>
                <w:szCs w:val="96"/>
              </w:rPr>
            </w:pPr>
            <w:r>
              <w:rPr>
                <w:rFonts w:ascii="Cambria" w:eastAsia="Times New Roman" w:hAnsi="Cambria"/>
                <w:color w:val="D99594"/>
                <w:sz w:val="44"/>
                <w:szCs w:val="44"/>
              </w:rPr>
              <w:t>Naomi Delgado</w:t>
            </w:r>
            <w:r w:rsidR="00B92B3D">
              <w:rPr>
                <w:rFonts w:ascii="Cambria" w:eastAsia="Times New Roman" w:hAnsi="Cambria"/>
                <w:color w:val="D99594"/>
                <w:sz w:val="44"/>
                <w:szCs w:val="44"/>
              </w:rPr>
              <w:t xml:space="preserve"> – “</w:t>
            </w:r>
            <w:r>
              <w:rPr>
                <w:rFonts w:ascii="Cambria" w:eastAsia="Times New Roman" w:hAnsi="Cambria"/>
                <w:color w:val="D99594"/>
                <w:sz w:val="44"/>
                <w:szCs w:val="44"/>
              </w:rPr>
              <w:t>C</w:t>
            </w:r>
            <w:r w:rsidR="00B92B3D">
              <w:rPr>
                <w:rFonts w:ascii="Cambria" w:eastAsia="Times New Roman" w:hAnsi="Cambria"/>
                <w:color w:val="D99594"/>
                <w:sz w:val="44"/>
                <w:szCs w:val="44"/>
              </w:rPr>
              <w:t>”</w:t>
            </w:r>
          </w:p>
        </w:tc>
      </w:tr>
      <w:tr w:rsidR="00025109" w:rsidRPr="002231FE" w14:paraId="3501381E" w14:textId="77777777" w:rsidTr="002231FE">
        <w:tc>
          <w:tcPr>
            <w:tcW w:w="8789" w:type="dxa"/>
            <w:tcBorders>
              <w:right w:val="single" w:sz="8" w:space="0" w:color="C0504D"/>
            </w:tcBorders>
            <w:shd w:val="clear" w:color="auto" w:fill="FFFFFF"/>
          </w:tcPr>
          <w:p w14:paraId="64DA87DE" w14:textId="5F31767B" w:rsidR="008572C9" w:rsidRDefault="004C40BD" w:rsidP="008572C9">
            <w:pPr>
              <w:spacing w:after="0" w:line="240" w:lineRule="auto"/>
              <w:rPr>
                <w:rFonts w:ascii="Cambria" w:eastAsia="Times New Roman" w:hAnsi="Cambria"/>
                <w:color w:val="D99594"/>
                <w:sz w:val="36"/>
                <w:szCs w:val="44"/>
              </w:rPr>
            </w:pPr>
            <w:r>
              <w:rPr>
                <w:rFonts w:ascii="Cambria" w:eastAsia="Times New Roman" w:hAnsi="Cambria"/>
                <w:color w:val="D99594"/>
                <w:sz w:val="44"/>
                <w:szCs w:val="44"/>
              </w:rPr>
              <w:t xml:space="preserve">                                                MAURO TELLO – “B”</w:t>
            </w:r>
          </w:p>
          <w:p w14:paraId="2E9B3255" w14:textId="72C649E2" w:rsidR="008572C9" w:rsidRDefault="008572C9" w:rsidP="008572C9">
            <w:pPr>
              <w:spacing w:after="0" w:line="240" w:lineRule="auto"/>
              <w:rPr>
                <w:rFonts w:ascii="Cambria" w:eastAsia="Times New Roman" w:hAnsi="Cambria"/>
                <w:color w:val="D99594"/>
                <w:sz w:val="36"/>
                <w:szCs w:val="44"/>
              </w:rPr>
            </w:pPr>
            <w:r>
              <w:rPr>
                <w:rFonts w:ascii="Cambria" w:eastAsia="Times New Roman" w:hAnsi="Cambria"/>
                <w:color w:val="D99594"/>
                <w:sz w:val="36"/>
                <w:szCs w:val="44"/>
              </w:rPr>
              <w:t>Fecha:</w:t>
            </w:r>
            <w:r w:rsidR="0064072E">
              <w:rPr>
                <w:rFonts w:ascii="Cambria" w:eastAsia="Times New Roman" w:hAnsi="Cambria"/>
                <w:color w:val="D99594"/>
                <w:sz w:val="36"/>
                <w:szCs w:val="44"/>
              </w:rPr>
              <w:t xml:space="preserve"> </w:t>
            </w:r>
          </w:p>
          <w:p w14:paraId="12E6A2D3" w14:textId="77777777" w:rsidR="008572C9" w:rsidRPr="008572C9" w:rsidRDefault="008572C9" w:rsidP="008572C9">
            <w:pPr>
              <w:spacing w:after="0" w:line="240" w:lineRule="auto"/>
              <w:rPr>
                <w:rFonts w:ascii="Cambria" w:eastAsia="Times New Roman" w:hAnsi="Cambria"/>
                <w:color w:val="D99594"/>
                <w:sz w:val="36"/>
                <w:szCs w:val="96"/>
              </w:rPr>
            </w:pPr>
          </w:p>
        </w:tc>
      </w:tr>
      <w:tr w:rsidR="004C40BD" w:rsidRPr="002231FE" w14:paraId="5A33B4C7" w14:textId="77777777" w:rsidTr="002231FE">
        <w:tc>
          <w:tcPr>
            <w:tcW w:w="8789" w:type="dxa"/>
            <w:tcBorders>
              <w:right w:val="single" w:sz="8" w:space="0" w:color="C0504D"/>
            </w:tcBorders>
            <w:shd w:val="clear" w:color="auto" w:fill="FFFFFF"/>
          </w:tcPr>
          <w:p w14:paraId="6ED0C573" w14:textId="77777777" w:rsidR="004C40BD" w:rsidRDefault="004C40BD" w:rsidP="008572C9">
            <w:pPr>
              <w:spacing w:after="0" w:line="240" w:lineRule="auto"/>
              <w:rPr>
                <w:rFonts w:ascii="Cambria" w:eastAsia="Times New Roman" w:hAnsi="Cambria"/>
                <w:color w:val="D99594"/>
                <w:sz w:val="44"/>
                <w:szCs w:val="44"/>
              </w:rPr>
            </w:pPr>
          </w:p>
        </w:tc>
      </w:tr>
    </w:tbl>
    <w:p w14:paraId="0AD2AAF9" w14:textId="77777777" w:rsidR="00025109" w:rsidRPr="002231FE" w:rsidRDefault="00025109">
      <w:pPr>
        <w:rPr>
          <w:color w:val="D99594"/>
          <w:sz w:val="96"/>
          <w:szCs w:val="96"/>
        </w:rPr>
      </w:pPr>
    </w:p>
    <w:p w14:paraId="4EF5BE4A" w14:textId="77777777" w:rsidR="001F0628" w:rsidRDefault="001F0628"/>
    <w:p w14:paraId="449200B0" w14:textId="77777777" w:rsidR="00FA5E72" w:rsidRDefault="00FA5E72" w:rsidP="00004ADE">
      <w:pPr>
        <w:pStyle w:val="Heading1"/>
      </w:pPr>
    </w:p>
    <w:p w14:paraId="303137AE" w14:textId="77777777" w:rsidR="00004ADE" w:rsidRDefault="00E20EF7" w:rsidP="00004ADE">
      <w:pPr>
        <w:pStyle w:val="Heading1"/>
      </w:pPr>
      <w:bookmarkStart w:id="0" w:name="_Toc280463800"/>
      <w:bookmarkStart w:id="1" w:name="_Toc280464381"/>
      <w:r>
        <w:br w:type="page"/>
      </w:r>
      <w:bookmarkStart w:id="2" w:name="_Toc305867333"/>
      <w:r w:rsidR="00DD294B">
        <w:lastRenderedPageBreak/>
        <w:t>HISTÓ</w:t>
      </w:r>
      <w:r w:rsidR="00004ADE">
        <w:t>RICO</w:t>
      </w:r>
      <w:bookmarkEnd w:id="0"/>
      <w:bookmarkEnd w:id="1"/>
      <w:bookmarkEnd w:id="2"/>
    </w:p>
    <w:p w14:paraId="6B31DC95" w14:textId="77777777" w:rsidR="00004ADE" w:rsidRPr="00004ADE" w:rsidRDefault="00004ADE" w:rsidP="00004ADE"/>
    <w:tbl>
      <w:tblPr>
        <w:tblW w:w="9039" w:type="dxa"/>
        <w:tblBorders>
          <w:top w:val="single" w:sz="8" w:space="0" w:color="9BBB59"/>
          <w:bottom w:val="single" w:sz="8" w:space="0" w:color="9BBB59"/>
        </w:tblBorders>
        <w:tblLook w:val="04A0" w:firstRow="1" w:lastRow="0" w:firstColumn="1" w:lastColumn="0" w:noHBand="0" w:noVBand="1"/>
      </w:tblPr>
      <w:tblGrid>
        <w:gridCol w:w="1668"/>
        <w:gridCol w:w="1134"/>
        <w:gridCol w:w="5103"/>
        <w:gridCol w:w="1134"/>
      </w:tblGrid>
      <w:tr w:rsidR="00004ADE" w:rsidRPr="002231FE" w14:paraId="19CFDA76" w14:textId="77777777" w:rsidTr="00E20EF7">
        <w:tc>
          <w:tcPr>
            <w:tcW w:w="1668" w:type="dxa"/>
            <w:tcBorders>
              <w:top w:val="nil"/>
              <w:bottom w:val="single" w:sz="8" w:space="0" w:color="9BBB59"/>
            </w:tcBorders>
          </w:tcPr>
          <w:p w14:paraId="72E8402E" w14:textId="77777777" w:rsidR="00004ADE" w:rsidRPr="002231FE" w:rsidRDefault="00E20EF7" w:rsidP="002231FE">
            <w:pPr>
              <w:spacing w:after="0" w:line="240" w:lineRule="auto"/>
              <w:jc w:val="center"/>
              <w:rPr>
                <w:rStyle w:val="IntenseEmphasis"/>
                <w:rFonts w:ascii="Cambria" w:eastAsia="Times New Roman" w:hAnsi="Cambria"/>
                <w:b w:val="0"/>
                <w:bCs w:val="0"/>
              </w:rPr>
            </w:pPr>
            <w:r>
              <w:rPr>
                <w:rStyle w:val="IntenseEmphasis"/>
                <w:rFonts w:ascii="Cambria" w:eastAsia="Times New Roman" w:hAnsi="Cambria"/>
                <w:bCs w:val="0"/>
              </w:rPr>
              <w:t>AUTOR</w:t>
            </w:r>
          </w:p>
          <w:p w14:paraId="52F30EE2" w14:textId="77777777" w:rsidR="00004ADE" w:rsidRPr="002231FE" w:rsidRDefault="00004ADE" w:rsidP="002231F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9BBB59"/>
            </w:tcBorders>
          </w:tcPr>
          <w:p w14:paraId="518EDCC7" w14:textId="77777777" w:rsidR="00004ADE" w:rsidRPr="002231FE" w:rsidRDefault="00004ADE" w:rsidP="002231FE">
            <w:pPr>
              <w:spacing w:after="0" w:line="240" w:lineRule="auto"/>
              <w:jc w:val="center"/>
              <w:rPr>
                <w:rStyle w:val="IntenseEmphasis"/>
                <w:rFonts w:ascii="Cambria" w:eastAsia="Times New Roman" w:hAnsi="Cambria"/>
              </w:rPr>
            </w:pPr>
            <w:r w:rsidRPr="002231FE">
              <w:rPr>
                <w:rStyle w:val="IntenseEmphasis"/>
                <w:rFonts w:ascii="Cambria" w:eastAsia="Times New Roman" w:hAnsi="Cambria"/>
              </w:rPr>
              <w:t>FECHA</w:t>
            </w:r>
          </w:p>
          <w:p w14:paraId="70B88E9D" w14:textId="77777777" w:rsidR="00004ADE" w:rsidRPr="002231FE" w:rsidRDefault="00004ADE" w:rsidP="002231FE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103" w:type="dxa"/>
            <w:tcBorders>
              <w:top w:val="nil"/>
              <w:bottom w:val="single" w:sz="8" w:space="0" w:color="9BBB59"/>
            </w:tcBorders>
          </w:tcPr>
          <w:p w14:paraId="73441272" w14:textId="77777777" w:rsidR="00004ADE" w:rsidRPr="002231FE" w:rsidRDefault="00004ADE" w:rsidP="002231F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i/>
                <w:iCs/>
                <w:color w:val="4F81BD"/>
              </w:rPr>
            </w:pPr>
            <w:r w:rsidRPr="002231FE">
              <w:rPr>
                <w:rStyle w:val="IntenseEmphasis"/>
                <w:rFonts w:ascii="Cambria" w:eastAsia="Times New Roman" w:hAnsi="Cambria"/>
              </w:rPr>
              <w:t>CAMBIO</w:t>
            </w:r>
          </w:p>
        </w:tc>
        <w:tc>
          <w:tcPr>
            <w:tcW w:w="1134" w:type="dxa"/>
            <w:tcBorders>
              <w:top w:val="nil"/>
              <w:bottom w:val="single" w:sz="8" w:space="0" w:color="9BBB59"/>
            </w:tcBorders>
          </w:tcPr>
          <w:p w14:paraId="15849188" w14:textId="77777777" w:rsidR="00004ADE" w:rsidRPr="002231FE" w:rsidRDefault="00004ADE" w:rsidP="002231F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i/>
                <w:iCs/>
                <w:color w:val="4F81BD"/>
              </w:rPr>
            </w:pPr>
            <w:r w:rsidRPr="002231FE">
              <w:rPr>
                <w:rStyle w:val="IntenseEmphasis"/>
                <w:rFonts w:ascii="Cambria" w:eastAsia="Times New Roman" w:hAnsi="Cambria"/>
              </w:rPr>
              <w:t>PAGINA</w:t>
            </w:r>
          </w:p>
        </w:tc>
      </w:tr>
      <w:tr w:rsidR="00013CF3" w:rsidRPr="002231FE" w14:paraId="41B6248B" w14:textId="77777777" w:rsidTr="00E20EF7">
        <w:tc>
          <w:tcPr>
            <w:tcW w:w="1668" w:type="dxa"/>
            <w:tcBorders>
              <w:top w:val="single" w:sz="8" w:space="0" w:color="9BBB59"/>
              <w:bottom w:val="nil"/>
              <w:right w:val="single" w:sz="4" w:space="0" w:color="auto"/>
            </w:tcBorders>
            <w:shd w:val="clear" w:color="auto" w:fill="E6EED5"/>
          </w:tcPr>
          <w:p w14:paraId="55FCA25A" w14:textId="1D13BC22" w:rsidR="00013CF3" w:rsidRPr="002231FE" w:rsidRDefault="00B92B3D" w:rsidP="002231F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Heidi</w:t>
            </w:r>
          </w:p>
        </w:tc>
        <w:tc>
          <w:tcPr>
            <w:tcW w:w="1134" w:type="dxa"/>
            <w:tcBorders>
              <w:top w:val="single" w:sz="8" w:space="0" w:color="9BBB59"/>
              <w:left w:val="single" w:sz="4" w:space="0" w:color="auto"/>
              <w:bottom w:val="nil"/>
              <w:right w:val="single" w:sz="4" w:space="0" w:color="auto"/>
            </w:tcBorders>
            <w:shd w:val="clear" w:color="auto" w:fill="E6EED5"/>
          </w:tcPr>
          <w:p w14:paraId="57ED4D75" w14:textId="3A558DCC" w:rsidR="00013CF3" w:rsidRPr="002231FE" w:rsidRDefault="00B92B3D" w:rsidP="002231F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27-04-23</w:t>
            </w:r>
          </w:p>
        </w:tc>
        <w:tc>
          <w:tcPr>
            <w:tcW w:w="5103" w:type="dxa"/>
            <w:tcBorders>
              <w:top w:val="single" w:sz="8" w:space="0" w:color="9BBB59"/>
              <w:left w:val="single" w:sz="4" w:space="0" w:color="auto"/>
              <w:bottom w:val="nil"/>
              <w:right w:val="single" w:sz="4" w:space="0" w:color="auto"/>
            </w:tcBorders>
            <w:shd w:val="clear" w:color="auto" w:fill="E6EED5"/>
          </w:tcPr>
          <w:p w14:paraId="45C15786" w14:textId="5E112D9A" w:rsidR="00013CF3" w:rsidRPr="002231FE" w:rsidRDefault="00B92B3D" w:rsidP="002231FE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Anadió</w:t>
            </w:r>
            <w:proofErr w:type="spellEnd"/>
            <w:r>
              <w:rPr>
                <w:color w:val="000000"/>
              </w:rPr>
              <w:t xml:space="preserve"> 5 requisitos</w:t>
            </w:r>
          </w:p>
        </w:tc>
        <w:tc>
          <w:tcPr>
            <w:tcW w:w="1134" w:type="dxa"/>
            <w:tcBorders>
              <w:top w:val="single" w:sz="8" w:space="0" w:color="9BBB59"/>
              <w:left w:val="single" w:sz="4" w:space="0" w:color="auto"/>
              <w:bottom w:val="nil"/>
            </w:tcBorders>
            <w:shd w:val="clear" w:color="auto" w:fill="E6EED5"/>
          </w:tcPr>
          <w:p w14:paraId="2547773D" w14:textId="540F5C96" w:rsidR="00013CF3" w:rsidRPr="002231FE" w:rsidRDefault="00B92B3D" w:rsidP="002231F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013CF3" w:rsidRPr="002231FE" w14:paraId="0DDD60B3" w14:textId="77777777" w:rsidTr="00E20EF7">
        <w:tc>
          <w:tcPr>
            <w:tcW w:w="1668" w:type="dxa"/>
            <w:tcBorders>
              <w:top w:val="nil"/>
              <w:bottom w:val="nil"/>
              <w:right w:val="single" w:sz="4" w:space="0" w:color="auto"/>
            </w:tcBorders>
          </w:tcPr>
          <w:p w14:paraId="03A4C9FB" w14:textId="25DD6E91" w:rsidR="00013CF3" w:rsidRPr="002231FE" w:rsidRDefault="00B92B3D" w:rsidP="002231F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Carlos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E561B9" w14:textId="2038227F" w:rsidR="00013CF3" w:rsidRPr="002231FE" w:rsidRDefault="004C40BD" w:rsidP="002231F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01-05-23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E2D13E" w14:textId="462961E0" w:rsidR="00013CF3" w:rsidRPr="002231FE" w:rsidRDefault="00B92B3D" w:rsidP="002231FE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Anadió</w:t>
            </w:r>
            <w:proofErr w:type="spellEnd"/>
            <w:r>
              <w:rPr>
                <w:color w:val="000000"/>
              </w:rPr>
              <w:t xml:space="preserve"> 5 requisitos no funcionales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14:paraId="25822BF7" w14:textId="3C9CBA0C" w:rsidR="00013CF3" w:rsidRPr="002231FE" w:rsidRDefault="00B92B3D" w:rsidP="002231F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5437B9" w:rsidRPr="002231FE" w14:paraId="653E132F" w14:textId="77777777" w:rsidTr="00E20EF7">
        <w:tc>
          <w:tcPr>
            <w:tcW w:w="1668" w:type="dxa"/>
            <w:tcBorders>
              <w:top w:val="nil"/>
              <w:bottom w:val="nil"/>
              <w:right w:val="single" w:sz="4" w:space="0" w:color="auto"/>
            </w:tcBorders>
            <w:shd w:val="clear" w:color="auto" w:fill="E6EED5"/>
          </w:tcPr>
          <w:p w14:paraId="00D36ED3" w14:textId="6C1172DF" w:rsidR="005437B9" w:rsidRPr="002231FE" w:rsidRDefault="004C40BD" w:rsidP="002231F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Naomi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6EED5"/>
          </w:tcPr>
          <w:p w14:paraId="4A4F462E" w14:textId="4EFC6F94" w:rsidR="005437B9" w:rsidRPr="002231FE" w:rsidRDefault="004C40BD" w:rsidP="002231F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28-04-23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6EED5"/>
          </w:tcPr>
          <w:p w14:paraId="5E442F06" w14:textId="22D577DD" w:rsidR="005437B9" w:rsidRPr="002231FE" w:rsidRDefault="004C40BD" w:rsidP="002231F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Realizó el diagrama de dominio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  <w:shd w:val="clear" w:color="auto" w:fill="E6EED5"/>
          </w:tcPr>
          <w:p w14:paraId="78CCD616" w14:textId="046F9953" w:rsidR="005437B9" w:rsidRPr="002231FE" w:rsidRDefault="004C40BD" w:rsidP="002231F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5437B9" w:rsidRPr="002231FE" w14:paraId="3DD45170" w14:textId="77777777" w:rsidTr="00E20EF7">
        <w:tc>
          <w:tcPr>
            <w:tcW w:w="1668" w:type="dxa"/>
            <w:tcBorders>
              <w:top w:val="nil"/>
              <w:bottom w:val="nil"/>
              <w:right w:val="single" w:sz="4" w:space="0" w:color="auto"/>
            </w:tcBorders>
          </w:tcPr>
          <w:p w14:paraId="1972E265" w14:textId="77777777" w:rsidR="005437B9" w:rsidRPr="002231FE" w:rsidRDefault="005437B9" w:rsidP="002231FE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63FAE1" w14:textId="77777777" w:rsidR="005437B9" w:rsidRPr="002231FE" w:rsidRDefault="005437B9" w:rsidP="002231F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C80CE" w14:textId="77777777" w:rsidR="005437B9" w:rsidRPr="002231FE" w:rsidRDefault="005437B9" w:rsidP="002231F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14:paraId="6C0603FF" w14:textId="77777777" w:rsidR="005437B9" w:rsidRPr="002231FE" w:rsidRDefault="005437B9" w:rsidP="002231FE">
            <w:pPr>
              <w:spacing w:after="0" w:line="240" w:lineRule="auto"/>
              <w:rPr>
                <w:color w:val="000000"/>
              </w:rPr>
            </w:pPr>
          </w:p>
        </w:tc>
      </w:tr>
      <w:tr w:rsidR="005437B9" w:rsidRPr="002231FE" w14:paraId="19C2DAC1" w14:textId="77777777" w:rsidTr="00E20EF7">
        <w:tc>
          <w:tcPr>
            <w:tcW w:w="1668" w:type="dxa"/>
            <w:tcBorders>
              <w:top w:val="nil"/>
              <w:bottom w:val="nil"/>
              <w:right w:val="single" w:sz="4" w:space="0" w:color="auto"/>
            </w:tcBorders>
            <w:shd w:val="clear" w:color="auto" w:fill="E6EED5"/>
          </w:tcPr>
          <w:p w14:paraId="15450830" w14:textId="77777777" w:rsidR="005437B9" w:rsidRPr="002231FE" w:rsidRDefault="005437B9" w:rsidP="002231FE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6EED5"/>
          </w:tcPr>
          <w:p w14:paraId="1457CC64" w14:textId="77777777" w:rsidR="005437B9" w:rsidRPr="002231FE" w:rsidRDefault="005437B9" w:rsidP="002231F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6EED5"/>
          </w:tcPr>
          <w:p w14:paraId="0748DF97" w14:textId="77777777" w:rsidR="005437B9" w:rsidRPr="002231FE" w:rsidRDefault="005437B9" w:rsidP="002231F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  <w:shd w:val="clear" w:color="auto" w:fill="E6EED5"/>
          </w:tcPr>
          <w:p w14:paraId="11B64D5E" w14:textId="77777777" w:rsidR="005437B9" w:rsidRPr="002231FE" w:rsidRDefault="005437B9" w:rsidP="002231FE">
            <w:pPr>
              <w:spacing w:after="0" w:line="240" w:lineRule="auto"/>
              <w:rPr>
                <w:color w:val="000000"/>
              </w:rPr>
            </w:pPr>
          </w:p>
        </w:tc>
      </w:tr>
      <w:tr w:rsidR="005437B9" w:rsidRPr="002231FE" w14:paraId="36F7CB01" w14:textId="77777777" w:rsidTr="00E20EF7">
        <w:tc>
          <w:tcPr>
            <w:tcW w:w="1668" w:type="dxa"/>
            <w:tcBorders>
              <w:top w:val="nil"/>
              <w:bottom w:val="nil"/>
              <w:right w:val="single" w:sz="4" w:space="0" w:color="auto"/>
            </w:tcBorders>
          </w:tcPr>
          <w:p w14:paraId="634EDC27" w14:textId="77777777" w:rsidR="005437B9" w:rsidRPr="002231FE" w:rsidRDefault="005437B9" w:rsidP="002231FE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60AD4A" w14:textId="77777777" w:rsidR="005437B9" w:rsidRPr="002231FE" w:rsidRDefault="005437B9" w:rsidP="002231F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E4EA05" w14:textId="77777777" w:rsidR="005437B9" w:rsidRPr="002231FE" w:rsidRDefault="005437B9" w:rsidP="002231F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14:paraId="7EF27823" w14:textId="77777777" w:rsidR="005437B9" w:rsidRPr="002231FE" w:rsidRDefault="005437B9" w:rsidP="002231FE">
            <w:pPr>
              <w:spacing w:after="0" w:line="240" w:lineRule="auto"/>
              <w:rPr>
                <w:color w:val="000000"/>
              </w:rPr>
            </w:pPr>
          </w:p>
        </w:tc>
      </w:tr>
      <w:tr w:rsidR="005437B9" w:rsidRPr="002231FE" w14:paraId="09D8F271" w14:textId="77777777" w:rsidTr="00E20EF7">
        <w:tc>
          <w:tcPr>
            <w:tcW w:w="1668" w:type="dxa"/>
            <w:tcBorders>
              <w:top w:val="nil"/>
              <w:bottom w:val="single" w:sz="8" w:space="0" w:color="9BBB59"/>
              <w:right w:val="single" w:sz="4" w:space="0" w:color="auto"/>
            </w:tcBorders>
            <w:shd w:val="clear" w:color="auto" w:fill="E6EED5"/>
          </w:tcPr>
          <w:p w14:paraId="5B33BB9B" w14:textId="77777777" w:rsidR="005437B9" w:rsidRPr="002231FE" w:rsidRDefault="005437B9" w:rsidP="002231FE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E6EED5"/>
          </w:tcPr>
          <w:p w14:paraId="6AB105C5" w14:textId="77777777" w:rsidR="005437B9" w:rsidRPr="002231FE" w:rsidRDefault="005437B9" w:rsidP="002231F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E6EED5"/>
          </w:tcPr>
          <w:p w14:paraId="243735F4" w14:textId="77777777" w:rsidR="005437B9" w:rsidRPr="002231FE" w:rsidRDefault="005437B9" w:rsidP="002231F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9BBB59"/>
            </w:tcBorders>
            <w:shd w:val="clear" w:color="auto" w:fill="E6EED5"/>
          </w:tcPr>
          <w:p w14:paraId="751D8DE1" w14:textId="77777777" w:rsidR="005437B9" w:rsidRPr="002231FE" w:rsidRDefault="005437B9" w:rsidP="002231FE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62D99CB6" w14:textId="77777777" w:rsidR="00475D48" w:rsidRDefault="00475D48"/>
    <w:p w14:paraId="515DCCC8" w14:textId="77777777" w:rsidR="00475D48" w:rsidRDefault="00475D48">
      <w:r>
        <w:br w:type="page"/>
      </w:r>
    </w:p>
    <w:p w14:paraId="1685E642" w14:textId="77777777" w:rsidR="006707DD" w:rsidRDefault="00004ADE" w:rsidP="006707DD">
      <w:pPr>
        <w:pStyle w:val="Heading1"/>
      </w:pPr>
      <w:bookmarkStart w:id="3" w:name="_Toc280463801"/>
      <w:bookmarkStart w:id="4" w:name="_Toc280464382"/>
      <w:bookmarkStart w:id="5" w:name="_Toc305867334"/>
      <w:r>
        <w:lastRenderedPageBreak/>
        <w:t>T</w:t>
      </w:r>
      <w:r w:rsidR="006707DD">
        <w:t>ABLA DE CONTENIDOS</w:t>
      </w:r>
      <w:bookmarkEnd w:id="3"/>
      <w:bookmarkEnd w:id="4"/>
      <w:bookmarkEnd w:id="5"/>
    </w:p>
    <w:p w14:paraId="29DF1E09" w14:textId="77777777" w:rsidR="00035F03" w:rsidRPr="00035F03" w:rsidRDefault="00035F03" w:rsidP="00035F03"/>
    <w:p w14:paraId="6F90119D" w14:textId="77777777" w:rsidR="008572C9" w:rsidRPr="0097156E" w:rsidRDefault="00B42CBA">
      <w:pPr>
        <w:pStyle w:val="TOC1"/>
        <w:tabs>
          <w:tab w:val="right" w:leader="dot" w:pos="8494"/>
        </w:tabs>
        <w:rPr>
          <w:rFonts w:eastAsia="Times New Roman"/>
          <w:noProof/>
          <w:lang w:eastAsia="es-ES"/>
        </w:rPr>
      </w:pPr>
      <w:r>
        <w:rPr>
          <w:rFonts w:ascii="Cambria" w:eastAsia="Times New Roman" w:hAnsi="Cambria"/>
          <w:b/>
          <w:bCs/>
          <w:color w:val="365F91"/>
          <w:sz w:val="28"/>
          <w:szCs w:val="28"/>
        </w:rPr>
        <w:fldChar w:fldCharType="begin"/>
      </w:r>
      <w:r w:rsidR="006707DD">
        <w:instrText xml:space="preserve"> TOC \o "1-3" \h \z \u </w:instrText>
      </w:r>
      <w:r>
        <w:rPr>
          <w:rFonts w:ascii="Cambria" w:eastAsia="Times New Roman" w:hAnsi="Cambria"/>
          <w:b/>
          <w:bCs/>
          <w:color w:val="365F91"/>
          <w:sz w:val="28"/>
          <w:szCs w:val="28"/>
        </w:rPr>
        <w:fldChar w:fldCharType="separate"/>
      </w:r>
      <w:hyperlink w:anchor="_Toc305867333" w:history="1">
        <w:r w:rsidR="008572C9" w:rsidRPr="0044445B">
          <w:rPr>
            <w:rStyle w:val="Hyperlink"/>
            <w:noProof/>
          </w:rPr>
          <w:t>HISTÓRICO</w:t>
        </w:r>
        <w:r w:rsidR="008572C9">
          <w:rPr>
            <w:noProof/>
            <w:webHidden/>
          </w:rPr>
          <w:tab/>
        </w:r>
        <w:r w:rsidR="008572C9">
          <w:rPr>
            <w:noProof/>
            <w:webHidden/>
          </w:rPr>
          <w:fldChar w:fldCharType="begin"/>
        </w:r>
        <w:r w:rsidR="008572C9">
          <w:rPr>
            <w:noProof/>
            <w:webHidden/>
          </w:rPr>
          <w:instrText xml:space="preserve"> PAGEREF _Toc305867333 \h </w:instrText>
        </w:r>
        <w:r w:rsidR="008572C9">
          <w:rPr>
            <w:noProof/>
            <w:webHidden/>
          </w:rPr>
        </w:r>
        <w:r w:rsidR="008572C9">
          <w:rPr>
            <w:noProof/>
            <w:webHidden/>
          </w:rPr>
          <w:fldChar w:fldCharType="separate"/>
        </w:r>
        <w:r w:rsidR="008572C9">
          <w:rPr>
            <w:noProof/>
            <w:webHidden/>
          </w:rPr>
          <w:t>2</w:t>
        </w:r>
        <w:r w:rsidR="008572C9">
          <w:rPr>
            <w:noProof/>
            <w:webHidden/>
          </w:rPr>
          <w:fldChar w:fldCharType="end"/>
        </w:r>
      </w:hyperlink>
    </w:p>
    <w:p w14:paraId="0500A5C8" w14:textId="77777777" w:rsidR="008572C9" w:rsidRPr="0097156E" w:rsidRDefault="008572C9">
      <w:pPr>
        <w:pStyle w:val="TOC1"/>
        <w:tabs>
          <w:tab w:val="right" w:leader="dot" w:pos="8494"/>
        </w:tabs>
        <w:rPr>
          <w:rFonts w:eastAsia="Times New Roman"/>
          <w:noProof/>
          <w:lang w:eastAsia="es-ES"/>
        </w:rPr>
      </w:pPr>
      <w:hyperlink w:anchor="_Toc305867334" w:history="1">
        <w:r w:rsidRPr="0044445B">
          <w:rPr>
            <w:rStyle w:val="Hyperlink"/>
            <w:noProof/>
          </w:rPr>
          <w:t>TABLA DE CONTENIDOS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_Toc305867334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E492F2" w14:textId="77777777" w:rsidR="008572C9" w:rsidRPr="0097156E" w:rsidRDefault="008572C9">
      <w:pPr>
        <w:pStyle w:val="TOC1"/>
        <w:tabs>
          <w:tab w:val="right" w:leader="dot" w:pos="8494"/>
        </w:tabs>
        <w:rPr>
          <w:rFonts w:eastAsia="Times New Roman"/>
          <w:noProof/>
          <w:lang w:eastAsia="es-ES"/>
        </w:rPr>
      </w:pPr>
      <w:hyperlink w:anchor="_Toc305867335" w:history="1">
        <w:r w:rsidRPr="0044445B">
          <w:rPr>
            <w:rStyle w:val="Hyperlink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_Toc305867335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E6049C" w14:textId="77777777" w:rsidR="008572C9" w:rsidRPr="0097156E" w:rsidRDefault="008572C9">
      <w:pPr>
        <w:pStyle w:val="TOC2"/>
        <w:tabs>
          <w:tab w:val="right" w:leader="dot" w:pos="8494"/>
        </w:tabs>
        <w:rPr>
          <w:rFonts w:eastAsia="Times New Roman"/>
          <w:noProof/>
          <w:lang w:eastAsia="es-ES"/>
        </w:rPr>
      </w:pPr>
      <w:hyperlink w:anchor="_Toc305867336" w:history="1">
        <w:r w:rsidRPr="0044445B">
          <w:rPr>
            <w:rStyle w:val="Hyperlink"/>
            <w:noProof/>
          </w:rPr>
          <w:t>Propósito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_Toc305867336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4BC570" w14:textId="77777777" w:rsidR="008572C9" w:rsidRPr="0097156E" w:rsidRDefault="008572C9">
      <w:pPr>
        <w:pStyle w:val="TOC2"/>
        <w:tabs>
          <w:tab w:val="right" w:leader="dot" w:pos="8494"/>
        </w:tabs>
        <w:rPr>
          <w:rFonts w:eastAsia="Times New Roman"/>
          <w:noProof/>
          <w:lang w:eastAsia="es-ES"/>
        </w:rPr>
      </w:pPr>
      <w:hyperlink w:anchor="_Toc305867337" w:history="1">
        <w:r w:rsidRPr="0044445B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_Toc305867337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E241B0" w14:textId="77777777" w:rsidR="008572C9" w:rsidRPr="0097156E" w:rsidRDefault="008572C9">
      <w:pPr>
        <w:pStyle w:val="TOC2"/>
        <w:tabs>
          <w:tab w:val="right" w:leader="dot" w:pos="8494"/>
        </w:tabs>
        <w:rPr>
          <w:rFonts w:eastAsia="Times New Roman"/>
          <w:noProof/>
          <w:lang w:eastAsia="es-ES"/>
        </w:rPr>
      </w:pPr>
      <w:hyperlink w:anchor="_Toc305867338" w:history="1">
        <w:r w:rsidRPr="0044445B">
          <w:rPr>
            <w:rStyle w:val="Hyperlink"/>
            <w:noProof/>
          </w:rPr>
          <w:t>Ámbito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_Toc305867338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FEDB45" w14:textId="77777777" w:rsidR="008572C9" w:rsidRPr="0097156E" w:rsidRDefault="008572C9">
      <w:pPr>
        <w:pStyle w:val="TOC2"/>
        <w:tabs>
          <w:tab w:val="right" w:leader="dot" w:pos="8494"/>
        </w:tabs>
        <w:rPr>
          <w:rFonts w:eastAsia="Times New Roman"/>
          <w:noProof/>
          <w:lang w:eastAsia="es-ES"/>
        </w:rPr>
      </w:pPr>
      <w:hyperlink w:anchor="_Toc305867339" w:history="1">
        <w:r w:rsidRPr="0044445B">
          <w:rPr>
            <w:rStyle w:val="Hyperlink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_Toc305867339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2EDA35" w14:textId="77777777" w:rsidR="008572C9" w:rsidRPr="0097156E" w:rsidRDefault="008572C9">
      <w:pPr>
        <w:pStyle w:val="TOC1"/>
        <w:tabs>
          <w:tab w:val="right" w:leader="dot" w:pos="8494"/>
        </w:tabs>
        <w:rPr>
          <w:rFonts w:eastAsia="Times New Roman"/>
          <w:noProof/>
          <w:lang w:eastAsia="es-ES"/>
        </w:rPr>
      </w:pPr>
      <w:hyperlink w:anchor="_Toc305867340" w:history="1">
        <w:r w:rsidRPr="0044445B">
          <w:rPr>
            <w:rStyle w:val="Hyperlink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_Toc305867340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75EBB6" w14:textId="77777777" w:rsidR="008572C9" w:rsidRPr="0097156E" w:rsidRDefault="008572C9">
      <w:pPr>
        <w:pStyle w:val="TOC1"/>
        <w:tabs>
          <w:tab w:val="right" w:leader="dot" w:pos="8494"/>
        </w:tabs>
        <w:rPr>
          <w:rFonts w:eastAsia="Times New Roman"/>
          <w:noProof/>
          <w:lang w:eastAsia="es-ES"/>
        </w:rPr>
      </w:pPr>
      <w:hyperlink w:anchor="_Toc305867341" w:history="1">
        <w:r w:rsidRPr="0044445B">
          <w:rPr>
            <w:rStyle w:val="Hyperlink"/>
            <w:noProof/>
          </w:rPr>
          <w:t>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_Toc305867341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E07164" w14:textId="77777777" w:rsidR="008572C9" w:rsidRPr="0097156E" w:rsidRDefault="008572C9">
      <w:pPr>
        <w:pStyle w:val="TOC1"/>
        <w:tabs>
          <w:tab w:val="right" w:leader="dot" w:pos="8494"/>
        </w:tabs>
        <w:rPr>
          <w:rFonts w:eastAsia="Times New Roman"/>
          <w:noProof/>
          <w:lang w:eastAsia="es-ES"/>
        </w:rPr>
      </w:pPr>
      <w:hyperlink w:anchor="_Toc305867342" w:history="1">
        <w:r w:rsidRPr="0044445B">
          <w:rPr>
            <w:rStyle w:val="Hyperlink"/>
            <w:noProof/>
          </w:rPr>
          <w:t>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_Toc305867342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6B0616" w14:textId="77777777" w:rsidR="008572C9" w:rsidRPr="0097156E" w:rsidRDefault="008572C9">
      <w:pPr>
        <w:pStyle w:val="TOC1"/>
        <w:tabs>
          <w:tab w:val="right" w:leader="dot" w:pos="8494"/>
        </w:tabs>
        <w:rPr>
          <w:rFonts w:eastAsia="Times New Roman"/>
          <w:noProof/>
          <w:lang w:eastAsia="es-ES"/>
        </w:rPr>
      </w:pPr>
      <w:hyperlink w:anchor="_Toc305867343" w:history="1">
        <w:r w:rsidRPr="0044445B">
          <w:rPr>
            <w:rStyle w:val="Hyperlink"/>
            <w:noProof/>
          </w:rPr>
          <w:t>DIAGRAMA DE DOMINIO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_Toc305867343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D53E19" w14:textId="77777777" w:rsidR="006707DD" w:rsidRDefault="00B42CBA" w:rsidP="001F0628">
      <w:r>
        <w:fldChar w:fldCharType="end"/>
      </w:r>
    </w:p>
    <w:p w14:paraId="33BC498E" w14:textId="77777777" w:rsidR="001F0628" w:rsidRDefault="001F0628" w:rsidP="001F0628"/>
    <w:p w14:paraId="595EABD2" w14:textId="77777777" w:rsidR="00004ADE" w:rsidRDefault="00004ADE">
      <w:r>
        <w:br w:type="page"/>
      </w:r>
    </w:p>
    <w:p w14:paraId="1FF26BF6" w14:textId="77777777" w:rsidR="00004ADE" w:rsidRDefault="00004ADE" w:rsidP="00004ADE">
      <w:pPr>
        <w:pStyle w:val="Heading1"/>
      </w:pPr>
      <w:bookmarkStart w:id="6" w:name="_Toc305867335"/>
      <w:r>
        <w:lastRenderedPageBreak/>
        <w:t>INTRODUCCIÓN</w:t>
      </w:r>
      <w:bookmarkEnd w:id="6"/>
    </w:p>
    <w:p w14:paraId="32247996" w14:textId="77777777" w:rsidR="006707DD" w:rsidRDefault="006707DD"/>
    <w:p w14:paraId="3C593254" w14:textId="77777777" w:rsidR="00E20EF7" w:rsidRDefault="00E20EF7" w:rsidP="00E20EF7">
      <w:pPr>
        <w:pStyle w:val="Heading2"/>
        <w:rPr>
          <w:rStyle w:val="IntenseEmphasis"/>
          <w:b/>
          <w:bCs/>
          <w:i/>
          <w:iCs w:val="0"/>
        </w:rPr>
      </w:pPr>
      <w:bookmarkStart w:id="7" w:name="_Toc305867336"/>
      <w:r>
        <w:rPr>
          <w:rStyle w:val="IntenseEmphasis"/>
          <w:b/>
          <w:bCs/>
          <w:i/>
          <w:iCs w:val="0"/>
        </w:rPr>
        <w:t>Propósito del Documento</w:t>
      </w:r>
      <w:bookmarkEnd w:id="7"/>
    </w:p>
    <w:p w14:paraId="44EC9B41" w14:textId="7B39FD0F" w:rsidR="00E20EF7" w:rsidRPr="00E20EF7" w:rsidRDefault="004C40BD" w:rsidP="00E20EF7">
      <w:r>
        <w:t xml:space="preserve">Bla </w:t>
      </w:r>
      <w:proofErr w:type="spellStart"/>
      <w:r>
        <w:t>bla</w:t>
      </w:r>
      <w:proofErr w:type="spellEnd"/>
      <w:r>
        <w:t xml:space="preserve"> </w:t>
      </w:r>
    </w:p>
    <w:p w14:paraId="440CE52E" w14:textId="77777777" w:rsidR="00E20EF7" w:rsidRPr="00E20EF7" w:rsidRDefault="00E20EF7" w:rsidP="00E20EF7"/>
    <w:p w14:paraId="3DC0E403" w14:textId="77777777" w:rsidR="00E20EF7" w:rsidRDefault="00E20EF7" w:rsidP="00E20EF7">
      <w:pPr>
        <w:pStyle w:val="Heading2"/>
        <w:rPr>
          <w:rStyle w:val="IntenseEmphasis"/>
        </w:rPr>
      </w:pPr>
      <w:bookmarkStart w:id="8" w:name="_Toc305867337"/>
      <w:r w:rsidRPr="002C793C">
        <w:rPr>
          <w:rStyle w:val="IntenseEmphasis"/>
          <w:b/>
          <w:bCs/>
          <w:i/>
          <w:iCs w:val="0"/>
        </w:rPr>
        <w:t>Objetivos</w:t>
      </w:r>
      <w:bookmarkEnd w:id="8"/>
    </w:p>
    <w:p w14:paraId="2BF819D0" w14:textId="611749BC" w:rsidR="00AF216D" w:rsidRDefault="004C40BD" w:rsidP="00AF216D">
      <w:r>
        <w:t xml:space="preserve">Determinar la lista </w:t>
      </w:r>
    </w:p>
    <w:p w14:paraId="55749DF1" w14:textId="49B29610" w:rsidR="004C40BD" w:rsidRDefault="004C40BD" w:rsidP="00AF216D">
      <w:r>
        <w:t>Obtener una visión de los …</w:t>
      </w:r>
    </w:p>
    <w:p w14:paraId="6803086B" w14:textId="77777777" w:rsidR="00AF216D" w:rsidRDefault="00AF216D" w:rsidP="00AF216D">
      <w:pPr>
        <w:pStyle w:val="Heading2"/>
        <w:rPr>
          <w:rStyle w:val="IntenseEmphasis"/>
          <w:b/>
          <w:bCs/>
          <w:i/>
          <w:iCs w:val="0"/>
        </w:rPr>
      </w:pPr>
    </w:p>
    <w:p w14:paraId="5766D220" w14:textId="0D02A964" w:rsidR="00AF216D" w:rsidRPr="00AF216D" w:rsidRDefault="00004ADE" w:rsidP="00AF216D">
      <w:pPr>
        <w:pStyle w:val="Heading2"/>
      </w:pPr>
      <w:bookmarkStart w:id="9" w:name="_Toc305867338"/>
      <w:r w:rsidRPr="002C793C">
        <w:rPr>
          <w:rStyle w:val="IntenseEmphasis"/>
          <w:b/>
          <w:bCs/>
          <w:i/>
          <w:iCs w:val="0"/>
        </w:rPr>
        <w:t>Ámbito</w:t>
      </w:r>
      <w:bookmarkEnd w:id="9"/>
      <w:r w:rsidR="00B92B3D">
        <w:rPr>
          <w:rStyle w:val="IntenseEmphasis"/>
          <w:b/>
          <w:bCs/>
          <w:i/>
          <w:iCs w:val="0"/>
        </w:rPr>
        <w:t xml:space="preserve"> (área)</w:t>
      </w:r>
    </w:p>
    <w:p w14:paraId="1E980CFD" w14:textId="51E5D381" w:rsidR="00AF216D" w:rsidRDefault="00680F7E" w:rsidP="00AF216D">
      <w:r>
        <w:t xml:space="preserve">Gestión </w:t>
      </w:r>
      <w:r w:rsidR="00B942DD">
        <w:t>de aparcamiento</w:t>
      </w:r>
    </w:p>
    <w:p w14:paraId="4A3706F3" w14:textId="77777777" w:rsidR="00AF216D" w:rsidRDefault="00AF216D" w:rsidP="00AF216D">
      <w:pPr>
        <w:pStyle w:val="Heading2"/>
        <w:rPr>
          <w:rStyle w:val="IntenseEmphasis"/>
          <w:b/>
          <w:bCs/>
          <w:i/>
          <w:iCs w:val="0"/>
        </w:rPr>
      </w:pPr>
    </w:p>
    <w:p w14:paraId="3C12653B" w14:textId="77777777" w:rsidR="00685BEB" w:rsidRDefault="00004ADE" w:rsidP="00AF216D">
      <w:pPr>
        <w:pStyle w:val="Heading2"/>
        <w:rPr>
          <w:rStyle w:val="IntenseEmphasis"/>
          <w:b/>
          <w:bCs/>
          <w:i/>
          <w:iCs w:val="0"/>
        </w:rPr>
      </w:pPr>
      <w:bookmarkStart w:id="10" w:name="_Toc305867339"/>
      <w:r w:rsidRPr="00AF216D">
        <w:rPr>
          <w:rStyle w:val="IntenseEmphasis"/>
          <w:b/>
          <w:bCs/>
          <w:i/>
          <w:iCs w:val="0"/>
        </w:rPr>
        <w:t>Bibliografía</w:t>
      </w:r>
      <w:bookmarkEnd w:id="10"/>
    </w:p>
    <w:p w14:paraId="0BB076C6" w14:textId="1CD0AB4E" w:rsidR="00B92B3D" w:rsidRPr="00AF216D" w:rsidRDefault="00B92B3D" w:rsidP="00AF216D">
      <w:r>
        <w:t xml:space="preserve">-IEEE </w:t>
      </w:r>
    </w:p>
    <w:p w14:paraId="41A3273C" w14:textId="77777777" w:rsidR="00685BEB" w:rsidRDefault="00D95DB9" w:rsidP="00B11381">
      <w:pPr>
        <w:pStyle w:val="Heading1"/>
        <w:rPr>
          <w:rStyle w:val="IntenseEmphasis"/>
          <w:b/>
          <w:bCs/>
          <w:i w:val="0"/>
          <w:iCs w:val="0"/>
          <w:color w:val="365F91"/>
        </w:rPr>
      </w:pPr>
      <w:bookmarkStart w:id="11" w:name="_Toc305867340"/>
      <w:r w:rsidRPr="002231FE">
        <w:rPr>
          <w:rStyle w:val="IntenseEmphasis"/>
          <w:b/>
          <w:bCs/>
          <w:i w:val="0"/>
          <w:iCs w:val="0"/>
          <w:color w:val="365F91"/>
        </w:rPr>
        <w:t>ACTORES</w:t>
      </w:r>
      <w:bookmarkEnd w:id="11"/>
    </w:p>
    <w:p w14:paraId="2B250350" w14:textId="77777777" w:rsidR="00E20EF7" w:rsidRDefault="00E20EF7" w:rsidP="00E20EF7"/>
    <w:p w14:paraId="45FCD7B9" w14:textId="7C3D2C69" w:rsidR="00E20EF7" w:rsidRDefault="00E20EF7" w:rsidP="00E20EF7">
      <w:r w:rsidRPr="00680F7E">
        <w:rPr>
          <w:highlight w:val="yellow"/>
        </w:rPr>
        <w:t>&lt;&lt;Descripción de los perfiles de usuarios &gt;&gt;</w:t>
      </w:r>
    </w:p>
    <w:p w14:paraId="51DDA683" w14:textId="5E7CF918" w:rsidR="004C40BD" w:rsidRDefault="0093166D" w:rsidP="00E20EF7">
      <w:r>
        <w:t>Bibliotecario</w:t>
      </w:r>
      <w:r w:rsidR="00006593">
        <w:t xml:space="preserve">: bla </w:t>
      </w:r>
      <w:proofErr w:type="spellStart"/>
      <w:r w:rsidR="00006593">
        <w:t>bla</w:t>
      </w:r>
      <w:proofErr w:type="spellEnd"/>
      <w:r w:rsidR="00006593">
        <w:t xml:space="preserve"> </w:t>
      </w:r>
      <w:proofErr w:type="spellStart"/>
      <w:r w:rsidR="00006593">
        <w:t>bla</w:t>
      </w:r>
      <w:proofErr w:type="spellEnd"/>
      <w:r w:rsidR="00006593">
        <w:t xml:space="preserve"> </w:t>
      </w:r>
      <w:proofErr w:type="spellStart"/>
      <w:r w:rsidR="00006593">
        <w:t>bla</w:t>
      </w:r>
      <w:proofErr w:type="spellEnd"/>
    </w:p>
    <w:p w14:paraId="1CB14DF1" w14:textId="6093ED05" w:rsidR="0093166D" w:rsidRDefault="0093166D" w:rsidP="00E20EF7">
      <w:r>
        <w:t>Estudiante</w:t>
      </w:r>
    </w:p>
    <w:p w14:paraId="534EED28" w14:textId="0BD0DB8E" w:rsidR="0093166D" w:rsidRDefault="0093166D" w:rsidP="00E20EF7">
      <w:proofErr w:type="spellStart"/>
      <w:r>
        <w:t>Admin</w:t>
      </w:r>
      <w:proofErr w:type="spellEnd"/>
    </w:p>
    <w:p w14:paraId="5FE41304" w14:textId="77777777" w:rsidR="0093166D" w:rsidRDefault="0093166D" w:rsidP="00E20EF7"/>
    <w:p w14:paraId="0FF76DA6" w14:textId="77777777" w:rsidR="004C40BD" w:rsidRDefault="004C40BD" w:rsidP="00E20EF7"/>
    <w:p w14:paraId="6A8EC381" w14:textId="77777777" w:rsidR="00742510" w:rsidRDefault="00742510" w:rsidP="00E20EF7"/>
    <w:p w14:paraId="4CB459CA" w14:textId="77777777" w:rsidR="00742510" w:rsidRDefault="00742510" w:rsidP="00E20EF7"/>
    <w:p w14:paraId="544FEE01" w14:textId="77777777" w:rsidR="00742510" w:rsidRDefault="00742510" w:rsidP="00E20EF7"/>
    <w:p w14:paraId="22A39ABF" w14:textId="77777777" w:rsidR="00742510" w:rsidRDefault="00742510" w:rsidP="00E20EF7"/>
    <w:p w14:paraId="2F1E28B5" w14:textId="77777777" w:rsidR="00742510" w:rsidRDefault="00742510" w:rsidP="00E20EF7"/>
    <w:p w14:paraId="3FFE97A3" w14:textId="77777777" w:rsidR="00742510" w:rsidRPr="0090083A" w:rsidRDefault="00742510" w:rsidP="00E20EF7"/>
    <w:p w14:paraId="75638055" w14:textId="0D81935F" w:rsidR="00B92B3D" w:rsidRDefault="00D95DB9" w:rsidP="00B92B3D">
      <w:pPr>
        <w:pStyle w:val="Heading1"/>
        <w:rPr>
          <w:rStyle w:val="IntenseEmphasis"/>
          <w:b/>
          <w:bCs/>
          <w:i w:val="0"/>
          <w:iCs w:val="0"/>
          <w:color w:val="365F91"/>
        </w:rPr>
      </w:pPr>
      <w:bookmarkStart w:id="12" w:name="_Toc305867341"/>
      <w:r w:rsidRPr="002231FE">
        <w:rPr>
          <w:rStyle w:val="IntenseEmphasis"/>
          <w:b/>
          <w:bCs/>
          <w:i w:val="0"/>
          <w:iCs w:val="0"/>
          <w:color w:val="365F91"/>
        </w:rPr>
        <w:lastRenderedPageBreak/>
        <w:t>CARACTERÍSTICAS</w:t>
      </w:r>
      <w:bookmarkEnd w:id="12"/>
      <w:r w:rsidR="00B92B3D">
        <w:rPr>
          <w:rStyle w:val="IntenseEmphasis"/>
          <w:b/>
          <w:bCs/>
          <w:i w:val="0"/>
          <w:iCs w:val="0"/>
          <w:color w:val="365F91"/>
        </w:rPr>
        <w:t xml:space="preserve"> - </w:t>
      </w:r>
      <w:r w:rsidR="00B92B3D" w:rsidRPr="002231FE">
        <w:rPr>
          <w:rStyle w:val="IntenseEmphasis"/>
          <w:b/>
          <w:bCs/>
          <w:i w:val="0"/>
          <w:iCs w:val="0"/>
          <w:color w:val="365F91"/>
        </w:rPr>
        <w:t>REQUISITOS FUNCIONALES</w:t>
      </w:r>
    </w:p>
    <w:p w14:paraId="05FD729D" w14:textId="77777777" w:rsidR="00E20EF7" w:rsidRDefault="00E20EF7" w:rsidP="00E20EF7"/>
    <w:p w14:paraId="67229D17" w14:textId="1F09A15F" w:rsidR="00E20EF7" w:rsidRDefault="00E20EF7" w:rsidP="00E20EF7">
      <w:r w:rsidRPr="00680F7E">
        <w:rPr>
          <w:highlight w:val="yellow"/>
        </w:rPr>
        <w:t>&lt;&lt;Listado de las funcionalidades generales del sistema incluyendo una descripción de un párrafo para cada una&gt;&gt;</w:t>
      </w:r>
    </w:p>
    <w:p w14:paraId="5D9AF715" w14:textId="7DBA26B9" w:rsidR="004C40BD" w:rsidRPr="009E4A4A" w:rsidRDefault="007E13FA" w:rsidP="00E20EF7">
      <w:pPr>
        <w:rPr>
          <w:b/>
          <w:bCs/>
        </w:rPr>
      </w:pPr>
      <w:r w:rsidRPr="00461F74">
        <w:rPr>
          <w:b/>
          <w:bCs/>
          <w:highlight w:val="red"/>
        </w:rPr>
        <w:t xml:space="preserve">Gestor de </w:t>
      </w:r>
      <w:r w:rsidR="00461F74">
        <w:rPr>
          <w:b/>
          <w:bCs/>
        </w:rPr>
        <w:t>cliente alquilado</w:t>
      </w:r>
    </w:p>
    <w:p w14:paraId="72C58A9C" w14:textId="5D9238DE" w:rsidR="004C40BD" w:rsidRDefault="004C40BD" w:rsidP="00E20EF7">
      <w:r>
        <w:t>R</w:t>
      </w:r>
      <w:r w:rsidR="00006593">
        <w:t>F</w:t>
      </w:r>
      <w:proofErr w:type="gramStart"/>
      <w:r w:rsidR="00006593">
        <w:t>0</w:t>
      </w:r>
      <w:r>
        <w:t>1 .</w:t>
      </w:r>
      <w:proofErr w:type="gramEnd"/>
      <w:r>
        <w:t xml:space="preserve"> </w:t>
      </w:r>
      <w:r w:rsidR="00782DA7">
        <w:t>Pr</w:t>
      </w:r>
      <w:r w:rsidR="00153BBF">
        <w:t>é</w:t>
      </w:r>
      <w:r w:rsidR="00782DA7">
        <w:t>sta</w:t>
      </w:r>
      <w:r w:rsidR="00153BBF">
        <w:t>mo</w:t>
      </w:r>
      <w:r w:rsidR="00782DA7">
        <w:t xml:space="preserve"> libro</w:t>
      </w:r>
      <w:r w:rsidR="00153BBF">
        <w:t xml:space="preserve"> </w:t>
      </w:r>
      <w:r w:rsidR="00153BBF" w:rsidRPr="00153BBF">
        <w:rPr>
          <w:highlight w:val="yellow"/>
        </w:rPr>
        <w:t>(nombre corto)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42510" w14:paraId="332C306A" w14:textId="77777777" w:rsidTr="00742510">
        <w:tc>
          <w:tcPr>
            <w:tcW w:w="2831" w:type="dxa"/>
          </w:tcPr>
          <w:p w14:paraId="3F3885A7" w14:textId="17E29F5A" w:rsidR="00742510" w:rsidRDefault="00742510" w:rsidP="00E20EF7">
            <w:r>
              <w:t>Código:</w:t>
            </w:r>
            <w:r w:rsidR="00153BBF">
              <w:t xml:space="preserve"> RF01</w:t>
            </w:r>
          </w:p>
        </w:tc>
        <w:tc>
          <w:tcPr>
            <w:tcW w:w="2831" w:type="dxa"/>
          </w:tcPr>
          <w:p w14:paraId="766C328E" w14:textId="77AC83C0" w:rsidR="00742510" w:rsidRDefault="00742510" w:rsidP="00E20EF7">
            <w:r>
              <w:t>Actor:</w:t>
            </w:r>
            <w:r w:rsidR="00153BBF">
              <w:t xml:space="preserve"> </w:t>
            </w:r>
            <w:r w:rsidR="00233B03">
              <w:t>Usuario / bibliotecario</w:t>
            </w:r>
          </w:p>
        </w:tc>
        <w:tc>
          <w:tcPr>
            <w:tcW w:w="2832" w:type="dxa"/>
          </w:tcPr>
          <w:p w14:paraId="2FDC5817" w14:textId="669EFB18" w:rsidR="00742510" w:rsidRDefault="00742510" w:rsidP="00E20EF7">
            <w:r>
              <w:t xml:space="preserve">Prioridad: </w:t>
            </w:r>
            <w:r w:rsidRPr="00D66FC6">
              <w:rPr>
                <w:b/>
                <w:bCs/>
              </w:rPr>
              <w:t>Alta</w:t>
            </w:r>
            <w:r>
              <w:t>/Media/Baja</w:t>
            </w:r>
          </w:p>
        </w:tc>
      </w:tr>
      <w:tr w:rsidR="00742510" w14:paraId="304A001B" w14:textId="77777777" w:rsidTr="007B438D">
        <w:tc>
          <w:tcPr>
            <w:tcW w:w="8494" w:type="dxa"/>
            <w:gridSpan w:val="3"/>
          </w:tcPr>
          <w:p w14:paraId="11D4EB0D" w14:textId="7D60207C" w:rsidR="00742510" w:rsidRDefault="00742510" w:rsidP="00E20EF7">
            <w:r>
              <w:t>Nombre:</w:t>
            </w:r>
            <w:r w:rsidR="00D66FC6">
              <w:t xml:space="preserve"> Préstamo libro</w:t>
            </w:r>
          </w:p>
        </w:tc>
      </w:tr>
      <w:tr w:rsidR="00742510" w14:paraId="1A00DD3F" w14:textId="77777777" w:rsidTr="00742510">
        <w:tc>
          <w:tcPr>
            <w:tcW w:w="8494" w:type="dxa"/>
            <w:gridSpan w:val="3"/>
          </w:tcPr>
          <w:p w14:paraId="459B7092" w14:textId="6CB68210" w:rsidR="00742510" w:rsidRDefault="00742510" w:rsidP="00E20EF7">
            <w:r w:rsidRPr="00742510">
              <w:t>Descripción</w:t>
            </w:r>
            <w:r>
              <w:t>:</w:t>
            </w:r>
            <w:r w:rsidR="00D66FC6">
              <w:t xml:space="preserve"> bla </w:t>
            </w:r>
            <w:proofErr w:type="spellStart"/>
            <w:r w:rsidR="00D66FC6">
              <w:t>BLA</w:t>
            </w:r>
            <w:proofErr w:type="spellEnd"/>
            <w:r w:rsidR="00D66FC6">
              <w:t xml:space="preserve"> </w:t>
            </w:r>
            <w:proofErr w:type="spellStart"/>
            <w:r w:rsidR="00D66FC6">
              <w:t>BLA</w:t>
            </w:r>
            <w:proofErr w:type="spellEnd"/>
            <w:r w:rsidR="00D66FC6">
              <w:t xml:space="preserve"> </w:t>
            </w:r>
            <w:proofErr w:type="spellStart"/>
            <w:r w:rsidR="00D66FC6">
              <w:t>bla</w:t>
            </w:r>
            <w:proofErr w:type="spellEnd"/>
          </w:p>
          <w:p w14:paraId="171D4BAC" w14:textId="77777777" w:rsidR="00742510" w:rsidRDefault="00742510" w:rsidP="00E20EF7"/>
          <w:p w14:paraId="6872DFCE" w14:textId="2819B556" w:rsidR="00742510" w:rsidRDefault="00742510" w:rsidP="00E20EF7"/>
        </w:tc>
      </w:tr>
    </w:tbl>
    <w:p w14:paraId="0186B403" w14:textId="77777777" w:rsidR="00742510" w:rsidRDefault="00742510" w:rsidP="00E20EF7"/>
    <w:p w14:paraId="60FB17F3" w14:textId="611C79C7" w:rsidR="00D66FC6" w:rsidRDefault="00D66FC6" w:rsidP="00D66FC6">
      <w:r>
        <w:t>RF</w:t>
      </w:r>
      <w:proofErr w:type="gramStart"/>
      <w:r>
        <w:t>02 .</w:t>
      </w:r>
      <w:proofErr w:type="gramEnd"/>
      <w:r>
        <w:t xml:space="preserve"> Devolución libro </w:t>
      </w:r>
      <w:r w:rsidRPr="00153BBF">
        <w:rPr>
          <w:highlight w:val="yellow"/>
        </w:rPr>
        <w:t>(nombre corto)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66FC6" w14:paraId="6FD7F56F" w14:textId="77777777" w:rsidTr="007170D7">
        <w:tc>
          <w:tcPr>
            <w:tcW w:w="2831" w:type="dxa"/>
          </w:tcPr>
          <w:p w14:paraId="1BD2B61F" w14:textId="5BBEBC08" w:rsidR="00D66FC6" w:rsidRDefault="00D66FC6" w:rsidP="007170D7">
            <w:r>
              <w:t>Código: RF02</w:t>
            </w:r>
          </w:p>
        </w:tc>
        <w:tc>
          <w:tcPr>
            <w:tcW w:w="2831" w:type="dxa"/>
          </w:tcPr>
          <w:p w14:paraId="7DA18BDD" w14:textId="175AB20B" w:rsidR="00D66FC6" w:rsidRDefault="00D66FC6" w:rsidP="007170D7">
            <w:r>
              <w:t xml:space="preserve">Actor: </w:t>
            </w:r>
          </w:p>
        </w:tc>
        <w:tc>
          <w:tcPr>
            <w:tcW w:w="2832" w:type="dxa"/>
          </w:tcPr>
          <w:p w14:paraId="397F9DDD" w14:textId="77777777" w:rsidR="00D66FC6" w:rsidRDefault="00D66FC6" w:rsidP="007170D7">
            <w:r>
              <w:t xml:space="preserve">Prioridad: </w:t>
            </w:r>
            <w:r w:rsidRPr="00D66FC6">
              <w:rPr>
                <w:b/>
                <w:bCs/>
              </w:rPr>
              <w:t>Alta</w:t>
            </w:r>
            <w:r>
              <w:t>/Media/Baja</w:t>
            </w:r>
          </w:p>
        </w:tc>
      </w:tr>
      <w:tr w:rsidR="00D66FC6" w14:paraId="6339880E" w14:textId="77777777" w:rsidTr="007170D7">
        <w:tc>
          <w:tcPr>
            <w:tcW w:w="8494" w:type="dxa"/>
            <w:gridSpan w:val="3"/>
          </w:tcPr>
          <w:p w14:paraId="4AEF8E79" w14:textId="58C35C08" w:rsidR="00D66FC6" w:rsidRDefault="00D66FC6" w:rsidP="007170D7">
            <w:r>
              <w:t>Nombre: …</w:t>
            </w:r>
          </w:p>
        </w:tc>
      </w:tr>
      <w:tr w:rsidR="00D66FC6" w14:paraId="2DD00C47" w14:textId="77777777" w:rsidTr="007170D7">
        <w:tc>
          <w:tcPr>
            <w:tcW w:w="8494" w:type="dxa"/>
            <w:gridSpan w:val="3"/>
          </w:tcPr>
          <w:p w14:paraId="31256198" w14:textId="77777777" w:rsidR="00D66FC6" w:rsidRDefault="00D66FC6" w:rsidP="007170D7">
            <w:r w:rsidRPr="00742510">
              <w:t>Descripción</w:t>
            </w:r>
            <w:r>
              <w:t xml:space="preserve">: bla </w:t>
            </w:r>
            <w:proofErr w:type="spellStart"/>
            <w:r>
              <w:t>BLA</w:t>
            </w:r>
            <w:proofErr w:type="spellEnd"/>
            <w:r>
              <w:t xml:space="preserve"> BLA bla</w:t>
            </w:r>
          </w:p>
          <w:p w14:paraId="021DDC43" w14:textId="77777777" w:rsidR="00D66FC6" w:rsidRDefault="00D66FC6" w:rsidP="007170D7"/>
          <w:p w14:paraId="4E97BA39" w14:textId="77777777" w:rsidR="00D66FC6" w:rsidRDefault="00D66FC6" w:rsidP="007170D7"/>
        </w:tc>
      </w:tr>
    </w:tbl>
    <w:p w14:paraId="67632123" w14:textId="77777777" w:rsidR="00D66FC6" w:rsidRDefault="00D66FC6" w:rsidP="00E20EF7"/>
    <w:p w14:paraId="2D0E5414" w14:textId="77777777" w:rsidR="00742510" w:rsidRDefault="00742510" w:rsidP="00E20EF7"/>
    <w:p w14:paraId="395BF5B4" w14:textId="77777777" w:rsidR="00233B03" w:rsidRDefault="00233B03" w:rsidP="00E20EF7"/>
    <w:p w14:paraId="18F3D89E" w14:textId="77777777" w:rsidR="00233B03" w:rsidRDefault="00233B03" w:rsidP="00E20EF7"/>
    <w:p w14:paraId="26B996B5" w14:textId="77777777" w:rsidR="00233B03" w:rsidRDefault="00233B03" w:rsidP="00E20EF7"/>
    <w:p w14:paraId="3BF180F4" w14:textId="77777777" w:rsidR="00233B03" w:rsidRDefault="00233B03" w:rsidP="00E20EF7"/>
    <w:p w14:paraId="2CFDAD17" w14:textId="77777777" w:rsidR="00233B03" w:rsidRDefault="00233B03" w:rsidP="00E20EF7"/>
    <w:p w14:paraId="09A0E72D" w14:textId="77777777" w:rsidR="00233B03" w:rsidRDefault="00233B03" w:rsidP="00E20EF7"/>
    <w:p w14:paraId="0855ABA5" w14:textId="77777777" w:rsidR="00233B03" w:rsidRDefault="00233B03" w:rsidP="00E20EF7"/>
    <w:p w14:paraId="00A9D571" w14:textId="77777777" w:rsidR="004C40BD" w:rsidRPr="0090083A" w:rsidRDefault="004C40BD" w:rsidP="00E20EF7"/>
    <w:p w14:paraId="35F17411" w14:textId="77777777" w:rsidR="00D95DB9" w:rsidRDefault="00D95DB9" w:rsidP="00D95DB9">
      <w:pPr>
        <w:pStyle w:val="Heading1"/>
        <w:rPr>
          <w:rStyle w:val="IntenseEmphasis"/>
          <w:b/>
          <w:bCs/>
          <w:i w:val="0"/>
          <w:iCs w:val="0"/>
          <w:color w:val="365F91"/>
        </w:rPr>
      </w:pPr>
      <w:bookmarkStart w:id="13" w:name="_Toc305867342"/>
      <w:r w:rsidRPr="002231FE">
        <w:rPr>
          <w:rStyle w:val="IntenseEmphasis"/>
          <w:b/>
          <w:bCs/>
          <w:i w:val="0"/>
          <w:iCs w:val="0"/>
          <w:color w:val="365F91"/>
        </w:rPr>
        <w:lastRenderedPageBreak/>
        <w:t>REQUISITOS NO FUNCIONALES</w:t>
      </w:r>
      <w:bookmarkEnd w:id="13"/>
    </w:p>
    <w:p w14:paraId="0AFE7B8F" w14:textId="77777777" w:rsidR="00E20EF7" w:rsidRDefault="00E20EF7" w:rsidP="00E20EF7"/>
    <w:p w14:paraId="5FD6C615" w14:textId="0066FBCC" w:rsidR="00E20EF7" w:rsidRDefault="00E20EF7" w:rsidP="00E20EF7">
      <w:r w:rsidRPr="007E13FA">
        <w:rPr>
          <w:highlight w:val="yellow"/>
        </w:rPr>
        <w:t>&lt;&lt;Listado de los RNF del sistema incluyendo una descripción de un párrafo para cada uno&gt;&gt;</w:t>
      </w:r>
    </w:p>
    <w:p w14:paraId="09D6690D" w14:textId="5BB51952" w:rsidR="00B813A6" w:rsidRDefault="000424D5" w:rsidP="00E20EF7">
      <w:r w:rsidRPr="000424D5">
        <w:rPr>
          <w:highlight w:val="yellow"/>
        </w:rPr>
        <w:t>ORDENAR POR TIPO</w:t>
      </w:r>
      <w:r>
        <w:t xml:space="preserve"> O CARACTERISTICA</w:t>
      </w:r>
    </w:p>
    <w:p w14:paraId="4FF9A659" w14:textId="39B815D6" w:rsidR="000424D5" w:rsidRPr="000424D5" w:rsidRDefault="000424D5" w:rsidP="00E20EF7">
      <w:pPr>
        <w:rPr>
          <w:b/>
          <w:bCs/>
        </w:rPr>
      </w:pPr>
      <w:r w:rsidRPr="000424D5">
        <w:rPr>
          <w:b/>
          <w:bCs/>
        </w:rPr>
        <w:t>SEGURIDAD</w:t>
      </w:r>
    </w:p>
    <w:p w14:paraId="76D72FDC" w14:textId="1A7C807B" w:rsidR="00B813A6" w:rsidRDefault="00B813A6" w:rsidP="00E20EF7">
      <w:r>
        <w:t>RNF01.</w:t>
      </w:r>
      <w:r w:rsidR="007E13FA">
        <w:t xml:space="preserve"> Blas bla </w:t>
      </w:r>
      <w:proofErr w:type="spellStart"/>
      <w:r w:rsidR="007E13FA">
        <w:t>vla</w:t>
      </w:r>
      <w:proofErr w:type="spellEnd"/>
      <w:r w:rsidR="007E13FA">
        <w:t xml:space="preserve"> </w:t>
      </w:r>
    </w:p>
    <w:p w14:paraId="72777FCF" w14:textId="63760AC8" w:rsidR="00B813A6" w:rsidRDefault="00B813A6" w:rsidP="00B813A6">
      <w:r>
        <w:t>RNF02.</w:t>
      </w:r>
    </w:p>
    <w:p w14:paraId="445922D2" w14:textId="09376ECF" w:rsidR="00B813A6" w:rsidRDefault="00B813A6" w:rsidP="00B813A6">
      <w:r>
        <w:t>RNF03.</w:t>
      </w:r>
    </w:p>
    <w:p w14:paraId="08464E7A" w14:textId="197FBE30" w:rsidR="000424D5" w:rsidRDefault="000424D5" w:rsidP="00B813A6">
      <w:pPr>
        <w:rPr>
          <w:b/>
          <w:bCs/>
        </w:rPr>
      </w:pPr>
      <w:r w:rsidRPr="000424D5">
        <w:rPr>
          <w:b/>
          <w:bCs/>
        </w:rPr>
        <w:t>USABILIDAD</w:t>
      </w:r>
    </w:p>
    <w:p w14:paraId="7F717B08" w14:textId="77777777" w:rsidR="000424D5" w:rsidRPr="000424D5" w:rsidRDefault="000424D5" w:rsidP="00B813A6">
      <w:pPr>
        <w:rPr>
          <w:b/>
          <w:bCs/>
        </w:rPr>
      </w:pPr>
    </w:p>
    <w:p w14:paraId="0B9D938E" w14:textId="6D6F1A8A" w:rsidR="00B813A6" w:rsidRDefault="00B813A6" w:rsidP="00E20EF7"/>
    <w:p w14:paraId="5A5A012A" w14:textId="77777777" w:rsidR="00B813A6" w:rsidRDefault="00B813A6" w:rsidP="00E20EF7"/>
    <w:p w14:paraId="4D7A091E" w14:textId="7F26F8D2" w:rsidR="00D95DB9" w:rsidRDefault="00D95DB9" w:rsidP="00D95DB9">
      <w:pPr>
        <w:pStyle w:val="Heading1"/>
        <w:rPr>
          <w:rStyle w:val="IntenseEmphasis"/>
          <w:b/>
          <w:bCs/>
          <w:i w:val="0"/>
          <w:iCs w:val="0"/>
          <w:color w:val="365F91"/>
        </w:rPr>
      </w:pPr>
      <w:bookmarkStart w:id="14" w:name="_Toc305867343"/>
      <w:r w:rsidRPr="002231FE">
        <w:rPr>
          <w:rStyle w:val="IntenseEmphasis"/>
          <w:b/>
          <w:bCs/>
          <w:i w:val="0"/>
          <w:iCs w:val="0"/>
          <w:color w:val="365F91"/>
        </w:rPr>
        <w:t xml:space="preserve">DIAGRAMA DE </w:t>
      </w:r>
      <w:bookmarkEnd w:id="14"/>
      <w:r w:rsidR="00A32C4A">
        <w:rPr>
          <w:rStyle w:val="IntenseEmphasis"/>
          <w:b/>
          <w:bCs/>
          <w:i w:val="0"/>
          <w:iCs w:val="0"/>
          <w:color w:val="365F91"/>
        </w:rPr>
        <w:t>CONTEXTO</w:t>
      </w:r>
      <w:r w:rsidR="00C62004">
        <w:rPr>
          <w:rStyle w:val="IntenseEmphasis"/>
          <w:b/>
          <w:bCs/>
          <w:i w:val="0"/>
          <w:iCs w:val="0"/>
          <w:color w:val="365F91"/>
        </w:rPr>
        <w:t xml:space="preserve"> Y </w:t>
      </w:r>
      <w:r w:rsidR="00C62004" w:rsidRPr="002231FE">
        <w:rPr>
          <w:rStyle w:val="IntenseEmphasis"/>
          <w:b/>
          <w:bCs/>
          <w:i w:val="0"/>
          <w:iCs w:val="0"/>
          <w:color w:val="365F91"/>
        </w:rPr>
        <w:t>DOMINIO</w:t>
      </w:r>
      <w:r w:rsidR="00C62004">
        <w:rPr>
          <w:rStyle w:val="IntenseEmphasis"/>
          <w:b/>
          <w:bCs/>
          <w:i w:val="0"/>
          <w:iCs w:val="0"/>
          <w:color w:val="365F91"/>
        </w:rPr>
        <w:t xml:space="preserve"> </w:t>
      </w:r>
    </w:p>
    <w:p w14:paraId="5DBC968B" w14:textId="77777777" w:rsidR="00E20EF7" w:rsidRDefault="00E20EF7" w:rsidP="00E20EF7"/>
    <w:p w14:paraId="7C334877" w14:textId="77777777" w:rsidR="00A32C4A" w:rsidRDefault="00A32C4A" w:rsidP="00E20EF7"/>
    <w:p w14:paraId="1890762D" w14:textId="77777777" w:rsidR="00A32C4A" w:rsidRPr="0090083A" w:rsidRDefault="00A32C4A" w:rsidP="00A32C4A">
      <w:r w:rsidRPr="007E13FA">
        <w:rPr>
          <w:b/>
          <w:highlight w:val="yellow"/>
        </w:rPr>
        <w:t>Diagrama de Contexto</w:t>
      </w:r>
      <w:r w:rsidRPr="007E13FA">
        <w:rPr>
          <w:highlight w:val="yellow"/>
        </w:rPr>
        <w:t xml:space="preserve"> </w:t>
      </w:r>
    </w:p>
    <w:p w14:paraId="22FB2A3F" w14:textId="77777777" w:rsidR="00A32C4A" w:rsidRDefault="00A32C4A" w:rsidP="00E20EF7"/>
    <w:p w14:paraId="26E839C0" w14:textId="77777777" w:rsidR="00E20EF7" w:rsidRDefault="00E20EF7" w:rsidP="00E20EF7">
      <w:r w:rsidRPr="007E13FA">
        <w:rPr>
          <w:highlight w:val="yellow"/>
        </w:rPr>
        <w:t xml:space="preserve">&lt;&lt;Se debe incluir un </w:t>
      </w:r>
      <w:r w:rsidRPr="007E13FA">
        <w:rPr>
          <w:b/>
          <w:highlight w:val="yellow"/>
        </w:rPr>
        <w:t>Modelo de Dominio</w:t>
      </w:r>
      <w:r w:rsidRPr="007E13FA">
        <w:rPr>
          <w:highlight w:val="yellow"/>
        </w:rPr>
        <w:t>&gt;&gt;</w:t>
      </w:r>
    </w:p>
    <w:p w14:paraId="09D0ADA8" w14:textId="59455F93" w:rsidR="000424D5" w:rsidRPr="0090083A" w:rsidRDefault="000424D5" w:rsidP="00E20EF7">
      <w:r>
        <w:t>STARUML – DRAW.IO</w:t>
      </w:r>
    </w:p>
    <w:p w14:paraId="35FC39C4" w14:textId="77777777" w:rsidR="00E20EF7" w:rsidRDefault="00E20EF7" w:rsidP="00E20EF7"/>
    <w:p w14:paraId="35EDB1F6" w14:textId="6AA3CCCC" w:rsidR="00E20EF7" w:rsidRDefault="00E20EF7" w:rsidP="00E20EF7"/>
    <w:p w14:paraId="7AD0F0DF" w14:textId="77777777" w:rsidR="00E20EF7" w:rsidRPr="00E20EF7" w:rsidRDefault="00E20EF7" w:rsidP="00E20EF7"/>
    <w:sectPr w:rsidR="00E20EF7" w:rsidRPr="00E20EF7" w:rsidSect="0002510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D0BAA" w14:textId="77777777" w:rsidR="00692859" w:rsidRDefault="00692859" w:rsidP="006707DD">
      <w:pPr>
        <w:spacing w:after="0" w:line="240" w:lineRule="auto"/>
      </w:pPr>
      <w:r>
        <w:separator/>
      </w:r>
    </w:p>
  </w:endnote>
  <w:endnote w:type="continuationSeparator" w:id="0">
    <w:p w14:paraId="09857BFF" w14:textId="77777777" w:rsidR="00692859" w:rsidRDefault="00692859" w:rsidP="0067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0"/>
      <w:gridCol w:w="7654"/>
    </w:tblGrid>
    <w:tr w:rsidR="001D6E5F" w:rsidRPr="002231FE" w14:paraId="7E5498FF" w14:textId="77777777" w:rsidTr="002231FE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14:paraId="4C1D7604" w14:textId="77777777" w:rsidR="001D6E5F" w:rsidRPr="002231FE" w:rsidRDefault="00FE0893">
          <w:pPr>
            <w:pStyle w:val="Footer"/>
            <w:jc w:val="right"/>
            <w:rPr>
              <w:b/>
              <w:color w:val="FFFFFF"/>
            </w:rPr>
          </w:pPr>
          <w:r w:rsidRPr="002231FE">
            <w:fldChar w:fldCharType="begin"/>
          </w:r>
          <w:r w:rsidRPr="002231FE">
            <w:instrText xml:space="preserve"> PAGE   \* MERGEFORMAT </w:instrText>
          </w:r>
          <w:r w:rsidRPr="002231FE">
            <w:fldChar w:fldCharType="separate"/>
          </w:r>
          <w:r w:rsidR="008572C9" w:rsidRPr="008572C9">
            <w:rPr>
              <w:noProof/>
              <w:color w:val="FFFFFF"/>
            </w:rPr>
            <w:t>2</w:t>
          </w:r>
          <w:r w:rsidRPr="002231FE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21456586" w14:textId="77777777" w:rsidR="001D6E5F" w:rsidRPr="002231FE" w:rsidRDefault="001D6E5F" w:rsidP="001F0628">
          <w:pPr>
            <w:pStyle w:val="Footer"/>
          </w:pPr>
        </w:p>
      </w:tc>
    </w:tr>
  </w:tbl>
  <w:p w14:paraId="0E7E6E3E" w14:textId="77777777" w:rsidR="001D6E5F" w:rsidRDefault="001D6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7E4F2" w14:textId="77777777" w:rsidR="00692859" w:rsidRDefault="00692859" w:rsidP="006707DD">
      <w:pPr>
        <w:spacing w:after="0" w:line="240" w:lineRule="auto"/>
      </w:pPr>
      <w:r>
        <w:separator/>
      </w:r>
    </w:p>
  </w:footnote>
  <w:footnote w:type="continuationSeparator" w:id="0">
    <w:p w14:paraId="19FD3E42" w14:textId="77777777" w:rsidR="00692859" w:rsidRDefault="00692859" w:rsidP="00670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953"/>
      <w:gridCol w:w="2551"/>
    </w:tblGrid>
    <w:tr w:rsidR="001D6E5F" w:rsidRPr="002231FE" w14:paraId="1708C3EE" w14:textId="77777777" w:rsidTr="002231FE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4149FFF" w14:textId="77777777" w:rsidR="001D6E5F" w:rsidRPr="002231FE" w:rsidRDefault="001D6E5F" w:rsidP="002C793C">
          <w:pPr>
            <w:pStyle w:val="Header"/>
            <w:jc w:val="right"/>
            <w:rPr>
              <w:bCs/>
              <w:noProof/>
              <w:color w:val="76923C"/>
              <w:sz w:val="24"/>
              <w:szCs w:val="24"/>
            </w:rPr>
          </w:pPr>
        </w:p>
      </w:tc>
      <w:tc>
        <w:tcPr>
          <w:tcW w:w="1500" w:type="pct"/>
          <w:tcBorders>
            <w:bottom w:val="single" w:sz="4" w:space="0" w:color="943634"/>
          </w:tcBorders>
          <w:shd w:val="clear" w:color="auto" w:fill="943634"/>
          <w:vAlign w:val="bottom"/>
        </w:tcPr>
        <w:p w14:paraId="264A9A28" w14:textId="77777777" w:rsidR="001D6E5F" w:rsidRPr="002231FE" w:rsidRDefault="001A4304" w:rsidP="001F0628">
          <w:pPr>
            <w:pStyle w:val="Header"/>
            <w:jc w:val="center"/>
            <w:rPr>
              <w:color w:val="FFFFFF"/>
            </w:rPr>
          </w:pPr>
          <w:r w:rsidRPr="002231FE">
            <w:rPr>
              <w:color w:val="FFFFFF"/>
            </w:rPr>
            <w:t>VISIÓN</w:t>
          </w:r>
        </w:p>
      </w:tc>
    </w:tr>
  </w:tbl>
  <w:p w14:paraId="46513B4E" w14:textId="77777777" w:rsidR="001D6E5F" w:rsidRDefault="001D6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92FC2"/>
    <w:multiLevelType w:val="hybridMultilevel"/>
    <w:tmpl w:val="C52007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32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3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CF"/>
    <w:rsid w:val="00002FE7"/>
    <w:rsid w:val="00004ADE"/>
    <w:rsid w:val="00006593"/>
    <w:rsid w:val="00013CF3"/>
    <w:rsid w:val="00025109"/>
    <w:rsid w:val="000321C4"/>
    <w:rsid w:val="00035F03"/>
    <w:rsid w:val="00041E52"/>
    <w:rsid w:val="000424D5"/>
    <w:rsid w:val="00065EEB"/>
    <w:rsid w:val="00090983"/>
    <w:rsid w:val="00095DCD"/>
    <w:rsid w:val="000A4E6C"/>
    <w:rsid w:val="000F0C43"/>
    <w:rsid w:val="00121256"/>
    <w:rsid w:val="00153BBF"/>
    <w:rsid w:val="001A4304"/>
    <w:rsid w:val="001A59F7"/>
    <w:rsid w:val="001B7CF7"/>
    <w:rsid w:val="001C0D21"/>
    <w:rsid w:val="001D0953"/>
    <w:rsid w:val="001D6E5F"/>
    <w:rsid w:val="001F0628"/>
    <w:rsid w:val="002033C6"/>
    <w:rsid w:val="00217614"/>
    <w:rsid w:val="002231FE"/>
    <w:rsid w:val="002334B6"/>
    <w:rsid w:val="00233B03"/>
    <w:rsid w:val="00243B9E"/>
    <w:rsid w:val="002468FD"/>
    <w:rsid w:val="002C793C"/>
    <w:rsid w:val="003A3EEA"/>
    <w:rsid w:val="00404CFB"/>
    <w:rsid w:val="00461F74"/>
    <w:rsid w:val="00462409"/>
    <w:rsid w:val="00475D48"/>
    <w:rsid w:val="00476297"/>
    <w:rsid w:val="00490F85"/>
    <w:rsid w:val="0049289A"/>
    <w:rsid w:val="004C40BD"/>
    <w:rsid w:val="004D42DD"/>
    <w:rsid w:val="004D6FB0"/>
    <w:rsid w:val="00511FA2"/>
    <w:rsid w:val="005437B9"/>
    <w:rsid w:val="005A6104"/>
    <w:rsid w:val="006128E3"/>
    <w:rsid w:val="00613597"/>
    <w:rsid w:val="006375AD"/>
    <w:rsid w:val="0064072E"/>
    <w:rsid w:val="00651738"/>
    <w:rsid w:val="00652074"/>
    <w:rsid w:val="006707DD"/>
    <w:rsid w:val="006722A1"/>
    <w:rsid w:val="00680F7E"/>
    <w:rsid w:val="00685BEB"/>
    <w:rsid w:val="00692859"/>
    <w:rsid w:val="006A729F"/>
    <w:rsid w:val="0071456D"/>
    <w:rsid w:val="007424F3"/>
    <w:rsid w:val="00742510"/>
    <w:rsid w:val="00760FCF"/>
    <w:rsid w:val="00763E6E"/>
    <w:rsid w:val="007741A9"/>
    <w:rsid w:val="00782DA7"/>
    <w:rsid w:val="007B5CB7"/>
    <w:rsid w:val="007E13FA"/>
    <w:rsid w:val="007F158D"/>
    <w:rsid w:val="008572C9"/>
    <w:rsid w:val="00883BA9"/>
    <w:rsid w:val="0089659B"/>
    <w:rsid w:val="008A312F"/>
    <w:rsid w:val="008B4464"/>
    <w:rsid w:val="008C0A40"/>
    <w:rsid w:val="008E3DC6"/>
    <w:rsid w:val="0093166D"/>
    <w:rsid w:val="00962165"/>
    <w:rsid w:val="0097156E"/>
    <w:rsid w:val="009A5897"/>
    <w:rsid w:val="009E4A4A"/>
    <w:rsid w:val="00A32C4A"/>
    <w:rsid w:val="00A87ED1"/>
    <w:rsid w:val="00AA0195"/>
    <w:rsid w:val="00AB617B"/>
    <w:rsid w:val="00AD68B3"/>
    <w:rsid w:val="00AF216D"/>
    <w:rsid w:val="00B05DEB"/>
    <w:rsid w:val="00B11381"/>
    <w:rsid w:val="00B27529"/>
    <w:rsid w:val="00B3405B"/>
    <w:rsid w:val="00B42523"/>
    <w:rsid w:val="00B42CBA"/>
    <w:rsid w:val="00B433B6"/>
    <w:rsid w:val="00B813A6"/>
    <w:rsid w:val="00B92B3D"/>
    <w:rsid w:val="00B942DD"/>
    <w:rsid w:val="00BC2D5E"/>
    <w:rsid w:val="00BC4017"/>
    <w:rsid w:val="00BE7400"/>
    <w:rsid w:val="00BF10A2"/>
    <w:rsid w:val="00C62004"/>
    <w:rsid w:val="00C64D89"/>
    <w:rsid w:val="00C71061"/>
    <w:rsid w:val="00C712A8"/>
    <w:rsid w:val="00CF2498"/>
    <w:rsid w:val="00D05475"/>
    <w:rsid w:val="00D359B6"/>
    <w:rsid w:val="00D66FC6"/>
    <w:rsid w:val="00D95DB9"/>
    <w:rsid w:val="00DC1031"/>
    <w:rsid w:val="00DD294B"/>
    <w:rsid w:val="00DD77F8"/>
    <w:rsid w:val="00E20EF7"/>
    <w:rsid w:val="00E4318C"/>
    <w:rsid w:val="00EA5BBC"/>
    <w:rsid w:val="00ED60DE"/>
    <w:rsid w:val="00EF7A88"/>
    <w:rsid w:val="00F001DB"/>
    <w:rsid w:val="00F31F47"/>
    <w:rsid w:val="00FA5E72"/>
    <w:rsid w:val="00FE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CAE27B"/>
  <w15:chartTrackingRefBased/>
  <w15:docId w15:val="{3861FFAC-148B-1D44-A9C4-F55795BA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FB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7D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93C"/>
    <w:pPr>
      <w:keepNext/>
      <w:keepLines/>
      <w:spacing w:before="200" w:after="0"/>
      <w:outlineLvl w:val="1"/>
    </w:pPr>
    <w:rPr>
      <w:rFonts w:eastAsia="Times New Roman"/>
      <w:b/>
      <w:bCs/>
      <w:i/>
      <w:color w:val="4F81BD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03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7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7DD"/>
  </w:style>
  <w:style w:type="paragraph" w:styleId="Footer">
    <w:name w:val="footer"/>
    <w:basedOn w:val="Normal"/>
    <w:link w:val="FooterChar"/>
    <w:uiPriority w:val="99"/>
    <w:unhideWhenUsed/>
    <w:rsid w:val="006707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7DD"/>
  </w:style>
  <w:style w:type="paragraph" w:styleId="BalloonText">
    <w:name w:val="Balloon Text"/>
    <w:basedOn w:val="Normal"/>
    <w:link w:val="BalloonTextChar"/>
    <w:uiPriority w:val="99"/>
    <w:semiHidden/>
    <w:unhideWhenUsed/>
    <w:rsid w:val="00670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07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07D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6707D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TtulodeTDC">
    <w:name w:val="Título de TDC"/>
    <w:basedOn w:val="Heading1"/>
    <w:next w:val="Normal"/>
    <w:uiPriority w:val="39"/>
    <w:unhideWhenUsed/>
    <w:qFormat/>
    <w:rsid w:val="006707D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07DD"/>
    <w:pPr>
      <w:spacing w:after="100"/>
    </w:pPr>
  </w:style>
  <w:style w:type="character" w:styleId="Hyperlink">
    <w:name w:val="Hyperlink"/>
    <w:uiPriority w:val="99"/>
    <w:unhideWhenUsed/>
    <w:rsid w:val="006707DD"/>
    <w:rPr>
      <w:color w:val="0000FF"/>
      <w:u w:val="single"/>
    </w:rPr>
  </w:style>
  <w:style w:type="character" w:styleId="PlaceholderText">
    <w:name w:val="Placeholder Text"/>
    <w:uiPriority w:val="99"/>
    <w:semiHidden/>
    <w:rsid w:val="001F0628"/>
    <w:rPr>
      <w:color w:val="808080"/>
    </w:rPr>
  </w:style>
  <w:style w:type="character" w:styleId="IntenseEmphasis">
    <w:name w:val="Intense Emphasis"/>
    <w:uiPriority w:val="21"/>
    <w:qFormat/>
    <w:rsid w:val="00004ADE"/>
    <w:rPr>
      <w:b/>
      <w:bCs/>
      <w:i/>
      <w:iCs/>
      <w:color w:val="4F81B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C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C793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2C793C"/>
    <w:rPr>
      <w:rFonts w:eastAsia="Times New Roman" w:cs="Times New Roman"/>
      <w:b/>
      <w:bCs/>
      <w:i/>
      <w:color w:val="4F81BD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C793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216D"/>
    <w:pPr>
      <w:ind w:left="720"/>
      <w:contextualSpacing/>
    </w:pPr>
  </w:style>
  <w:style w:type="character" w:styleId="SubtleEmphasis">
    <w:name w:val="Subtle Emphasis"/>
    <w:uiPriority w:val="19"/>
    <w:qFormat/>
    <w:rsid w:val="00AF216D"/>
    <w:rPr>
      <w:i/>
      <w:iCs/>
      <w:color w:val="808080"/>
    </w:rPr>
  </w:style>
  <w:style w:type="table" w:styleId="LightShading-Accent1">
    <w:name w:val="Light Shading Accent 1"/>
    <w:basedOn w:val="TableNormal"/>
    <w:uiPriority w:val="60"/>
    <w:rsid w:val="001A59F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List2-Accent2">
    <w:name w:val="Medium List 2 Accent 2"/>
    <w:basedOn w:val="TableNormal"/>
    <w:uiPriority w:val="66"/>
    <w:rsid w:val="00025109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link w:val="NoSpacingChar"/>
    <w:uiPriority w:val="1"/>
    <w:qFormat/>
    <w:rsid w:val="00025109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025109"/>
    <w:rPr>
      <w:rFonts w:eastAsia="Times New Roman"/>
    </w:rPr>
  </w:style>
  <w:style w:type="table" w:styleId="LightShading-Accent3">
    <w:name w:val="Light Shading Accent 3"/>
    <w:basedOn w:val="TableNormal"/>
    <w:uiPriority w:val="60"/>
    <w:rsid w:val="00FA5E72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2">
    <w:name w:val="Light Shading Accent 2"/>
    <w:basedOn w:val="TableNormal"/>
    <w:uiPriority w:val="60"/>
    <w:rsid w:val="00FA5E7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rfulShading-Accent1">
    <w:name w:val="Colorful Shading Accent 1"/>
    <w:basedOn w:val="TableNormal"/>
    <w:uiPriority w:val="71"/>
    <w:rsid w:val="00FA5E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MediumList1-Accent3">
    <w:name w:val="Medium List 1 Accent 3"/>
    <w:basedOn w:val="TableNormal"/>
    <w:uiPriority w:val="65"/>
    <w:rsid w:val="00FA5E72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character" w:styleId="Emphasis">
    <w:name w:val="Emphasis"/>
    <w:uiPriority w:val="99"/>
    <w:qFormat/>
    <w:rsid w:val="007424F3"/>
    <w:rPr>
      <w:i/>
      <w:iCs/>
    </w:rPr>
  </w:style>
  <w:style w:type="character" w:customStyle="1" w:styleId="corchete-llamada">
    <w:name w:val="corchete-llamada"/>
    <w:basedOn w:val="DefaultParagraphFont"/>
    <w:rsid w:val="00065EEB"/>
  </w:style>
  <w:style w:type="character" w:customStyle="1" w:styleId="Heading3Char">
    <w:name w:val="Heading 3 Char"/>
    <w:link w:val="Heading3"/>
    <w:uiPriority w:val="9"/>
    <w:semiHidden/>
    <w:rsid w:val="00DC1031"/>
    <w:rPr>
      <w:rFonts w:ascii="Cambria" w:eastAsia="Times New Roman" w:hAnsi="Cambria" w:cs="Times New Roman"/>
      <w:b/>
      <w:bCs/>
      <w:color w:val="4F81B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12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712A8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C712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orismacias/Dropbox/facci/sep%2019-feb20/materias/IRD-INGENIERIA%20DE%20REQUISITOS/practicas/plantillas/plantillas/Plantilla-Vis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2011-09-21T00:00:00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E0A629-1A95-4102-BD30-1C8F1456D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Plantilla-Vision.dot</Template>
  <TotalTime>258</TotalTime>
  <Pages>6</Pages>
  <Words>363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VISIÓN</vt:lpstr>
      <vt:lpstr>VISIÓN</vt:lpstr>
    </vt:vector>
  </TitlesOfParts>
  <Company>ETSINF - IDR</Company>
  <LinksUpToDate>false</LinksUpToDate>
  <CharactersWithSpaces>2433</CharactersWithSpaces>
  <SharedDoc>false</SharedDoc>
  <HLinks>
    <vt:vector size="66" baseType="variant">
      <vt:variant>
        <vt:i4>1835059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_Toc305867343</vt:lpwstr>
      </vt:variant>
      <vt:variant>
        <vt:i4>1835059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_Toc305867342</vt:lpwstr>
      </vt:variant>
      <vt:variant>
        <vt:i4>1835059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_Toc305867341</vt:lpwstr>
      </vt:variant>
      <vt:variant>
        <vt:i4>1835059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_Toc305867340</vt:lpwstr>
      </vt:variant>
      <vt:variant>
        <vt:i4>1769523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_Toc305867339</vt:lpwstr>
      </vt:variant>
      <vt:variant>
        <vt:i4>1769523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_Toc305867338</vt:lpwstr>
      </vt:variant>
      <vt:variant>
        <vt:i4>1769523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_Toc305867337</vt:lpwstr>
      </vt:variant>
      <vt:variant>
        <vt:i4>1769523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_Toc305867336</vt:lpwstr>
      </vt:variant>
      <vt:variant>
        <vt:i4>1769523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_Toc305867335</vt:lpwstr>
      </vt:variant>
      <vt:variant>
        <vt:i4>1769523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_Toc305867334</vt:lpwstr>
      </vt:variant>
      <vt:variant>
        <vt:i4>1769523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_Toc305867333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Nombre Proyecto</dc:subject>
  <dc:creator>Microsoft Office User</dc:creator>
  <cp:keywords/>
  <dc:description>Plantilla</dc:description>
  <cp:lastModifiedBy>SANTAMARIA PHILCO ALEX ANDRÉS</cp:lastModifiedBy>
  <cp:revision>16</cp:revision>
  <dcterms:created xsi:type="dcterms:W3CDTF">2022-05-20T13:43:00Z</dcterms:created>
  <dcterms:modified xsi:type="dcterms:W3CDTF">2025-10-06T21:39:00Z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